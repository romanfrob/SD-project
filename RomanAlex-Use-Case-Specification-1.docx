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D6F92" w:rsidP="002D6F92" w:rsidRDefault="002D6F92" w14:paraId="55667AC7" wp14:textId="7777777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end"/>
      </w:r>
    </w:p>
    <w:p xmlns:wp14="http://schemas.microsoft.com/office/word/2010/wordml" w:rsidR="002D6F92" w:rsidP="002D6F92" w:rsidRDefault="0009735F" w14:paraId="0BB8065F" wp14:textId="77777777">
      <w:pPr>
        <w:pStyle w:val="Title"/>
        <w:jc w:val="right"/>
      </w:pPr>
      <w:fldSimple w:instr=" TITLE  &quot;Use Case Specification &lt;Use Case Name&gt;&quot;  \* MERGEFORMAT ">
        <w:r w:rsidR="007362A8">
          <w:t>Use Case Specification</w:t>
        </w:r>
        <w:r w:rsidR="007602A7">
          <w:t xml:space="preserve">: Add items to basket and checkout </w:t>
        </w:r>
        <w:r w:rsidR="007362A8">
          <w:t xml:space="preserve"> </w:t>
        </w:r>
      </w:fldSimple>
      <w:r w:rsidR="00CF278A">
        <w:t xml:space="preserve"> </w:t>
      </w:r>
    </w:p>
    <w:p xmlns:wp14="http://schemas.microsoft.com/office/word/2010/wordml" w:rsidR="002D6F92" w:rsidP="002D6F92" w:rsidRDefault="002D6F92" w14:paraId="672A6659" wp14:textId="77777777">
      <w:pPr>
        <w:pStyle w:val="Title"/>
        <w:jc w:val="right"/>
      </w:pPr>
    </w:p>
    <w:p xmlns:wp14="http://schemas.microsoft.com/office/word/2010/wordml" w:rsidRPr="00855F6C" w:rsidR="002D6F92" w:rsidP="002D6F92" w:rsidRDefault="002D6F92" w14:paraId="0A37501D" wp14:textId="77777777"/>
    <w:p xmlns:wp14="http://schemas.microsoft.com/office/word/2010/wordml" w:rsidRPr="00FA1CF4" w:rsidR="002D6F92" w:rsidP="002D6F92" w:rsidRDefault="002D6F92" w14:paraId="6E2BC6D9" wp14:textId="77777777">
      <w:pPr>
        <w:pStyle w:val="Author"/>
      </w:pPr>
      <w:r w:rsidRPr="00FA1CF4">
        <w:t>Authors</w:t>
      </w:r>
      <w:r>
        <w:t>:</w:t>
      </w:r>
      <w:r w:rsidR="003939B7">
        <w:t xml:space="preserve"> </w:t>
      </w:r>
      <w:r w:rsidR="003676F0">
        <w:rPr>
          <w:szCs w:val="20"/>
        </w:rPr>
        <w:t xml:space="preserve">Roman </w:t>
      </w:r>
      <w:proofErr w:type="spellStart"/>
      <w:r w:rsidR="003676F0">
        <w:rPr>
          <w:szCs w:val="20"/>
        </w:rPr>
        <w:t>Alexandru</w:t>
      </w:r>
      <w:proofErr w:type="spellEnd"/>
      <w:r w:rsidRPr="00506316" w:rsidR="003939B7">
        <w:rPr>
          <w:szCs w:val="20"/>
        </w:rPr>
        <w:t xml:space="preserve"> (</w:t>
      </w:r>
      <w:r w:rsidR="003676F0">
        <w:rPr>
          <w:szCs w:val="20"/>
        </w:rPr>
        <w:t>romanalex1994</w:t>
      </w:r>
      <w:r w:rsidRPr="00506316" w:rsidR="003939B7">
        <w:rPr>
          <w:szCs w:val="20"/>
        </w:rPr>
        <w:t>@gmail.com)</w:t>
      </w:r>
      <w:r w:rsidRPr="00506316">
        <w:rPr>
          <w:szCs w:val="20"/>
        </w:rPr>
        <w:t xml:space="preserve">  </w:t>
      </w:r>
      <w:r w:rsidRPr="00FA1CF4">
        <w:rPr>
          <w:sz w:val="20"/>
          <w:szCs w:val="20"/>
        </w:rPr>
        <w:br/>
      </w:r>
    </w:p>
    <w:p xmlns:wp14="http://schemas.microsoft.com/office/word/2010/wordml" w:rsidRPr="00FA1CF4" w:rsidR="002D6F92" w:rsidP="002D6F92" w:rsidRDefault="002D6F92" w14:paraId="7320D68E" wp14:textId="77777777">
      <w:pPr>
        <w:pStyle w:val="Titlesub-sub"/>
        <w:rPr>
          <w:sz w:val="20"/>
          <w:szCs w:val="20"/>
        </w:rPr>
      </w:pPr>
      <w:r w:rsidRPr="00FA1CF4">
        <w:rPr>
          <w:sz w:val="20"/>
          <w:szCs w:val="20"/>
        </w:rPr>
        <w:t xml:space="preserve">Document </w:t>
      </w:r>
      <w:proofErr w:type="spellStart"/>
      <w:r w:rsidRPr="00FA1CF4">
        <w:rPr>
          <w:sz w:val="20"/>
          <w:szCs w:val="20"/>
        </w:rPr>
        <w:t>Number</w:t>
      </w:r>
      <w:proofErr w:type="spellEnd"/>
      <w:r w:rsidRPr="00FA1CF4">
        <w:rPr>
          <w:sz w:val="20"/>
          <w:szCs w:val="20"/>
        </w:rPr>
        <w:t xml:space="preserve">: </w:t>
      </w:r>
      <w:r w:rsidR="00506316">
        <w:rPr>
          <w:sz w:val="20"/>
          <w:szCs w:val="20"/>
        </w:rPr>
        <w:t>UC01</w:t>
      </w:r>
    </w:p>
    <w:p xmlns:wp14="http://schemas.microsoft.com/office/word/2010/wordml" w:rsidRPr="00FA1CF4" w:rsidR="002D6F92" w:rsidP="002D6F92" w:rsidRDefault="002D6F92" w14:paraId="626DAE1F" wp14:textId="77777777">
      <w:pPr>
        <w:pStyle w:val="Titlesub-sub"/>
        <w:rPr>
          <w:sz w:val="20"/>
          <w:szCs w:val="20"/>
        </w:rPr>
      </w:pPr>
      <w:r w:rsidRPr="00FA1CF4">
        <w:rPr>
          <w:sz w:val="20"/>
          <w:szCs w:val="20"/>
        </w:rPr>
        <w:t xml:space="preserve">Version: </w:t>
      </w:r>
      <w:r w:rsidR="00506316">
        <w:rPr>
          <w:sz w:val="20"/>
          <w:szCs w:val="20"/>
        </w:rPr>
        <w:t>0.0.1</w:t>
      </w:r>
    </w:p>
    <w:p xmlns:wp14="http://schemas.microsoft.com/office/word/2010/wordml" w:rsidRPr="00FA1CF4" w:rsidR="002D6F92" w:rsidP="002D6F92" w:rsidRDefault="002D6F92" w14:paraId="0D4ECCCA" wp14:textId="77777777">
      <w:pPr>
        <w:pStyle w:val="Titlesub-sub"/>
        <w:rPr>
          <w:sz w:val="20"/>
          <w:szCs w:val="20"/>
        </w:rPr>
      </w:pPr>
      <w:proofErr w:type="spellStart"/>
      <w:r w:rsidRPr="00FA1CF4">
        <w:rPr>
          <w:sz w:val="20"/>
          <w:szCs w:val="20"/>
        </w:rPr>
        <w:t>Publish</w:t>
      </w:r>
      <w:proofErr w:type="spellEnd"/>
      <w:r w:rsidRPr="00FA1CF4">
        <w:rPr>
          <w:sz w:val="20"/>
          <w:szCs w:val="20"/>
        </w:rPr>
        <w:t xml:space="preserve"> Date:</w:t>
      </w:r>
      <w:r w:rsidR="00506316">
        <w:rPr>
          <w:sz w:val="20"/>
          <w:szCs w:val="20"/>
        </w:rPr>
        <w:t xml:space="preserve"> </w:t>
      </w:r>
      <w:r w:rsidR="007602A7">
        <w:rPr>
          <w:sz w:val="20"/>
          <w:szCs w:val="20"/>
        </w:rPr>
        <w:t>19.03.2018</w:t>
      </w:r>
    </w:p>
    <w:p xmlns:wp14="http://schemas.microsoft.com/office/word/2010/wordml" w:rsidRPr="00F70328" w:rsidR="002D6F92" w:rsidP="002D6F92" w:rsidRDefault="002D6F92" w14:paraId="5DAB6C7B" wp14:textId="77777777">
      <w:pPr>
        <w:pStyle w:val="Titlesub-sub"/>
      </w:pPr>
    </w:p>
    <w:p xmlns:wp14="http://schemas.microsoft.com/office/word/2010/wordml" w:rsidR="002D6F92" w:rsidP="002D6F92" w:rsidRDefault="002D6F92" w14:paraId="02EB378F" wp14:textId="77777777">
      <w:pPr>
        <w:pStyle w:val="Title"/>
        <w:rPr>
          <w:sz w:val="28"/>
        </w:rPr>
      </w:pPr>
    </w:p>
    <w:p xmlns:wp14="http://schemas.microsoft.com/office/word/2010/wordml" w:rsidR="002D6F92" w:rsidP="002D6F92" w:rsidRDefault="002D6F92" w14:paraId="6A05A809" wp14:textId="77777777">
      <w:pPr>
        <w:pStyle w:val="Title"/>
        <w:rPr>
          <w:sz w:val="28"/>
        </w:rPr>
      </w:pPr>
    </w:p>
    <w:p xmlns:wp14="http://schemas.microsoft.com/office/word/2010/wordml" w:rsidR="002D6F92" w:rsidP="002D6F92" w:rsidRDefault="002D6F92" w14:paraId="5A39BBE3" wp14:textId="77777777"/>
    <w:p xmlns:wp14="http://schemas.microsoft.com/office/word/2010/wordml" w:rsidR="002D6F92" w:rsidP="002D6F92" w:rsidRDefault="002D6F92" w14:paraId="41C8F396" wp14:textId="77777777">
      <w:pPr>
        <w:pStyle w:val="InfoBlue"/>
      </w:pPr>
    </w:p>
    <w:p xmlns:wp14="http://schemas.microsoft.com/office/word/2010/wordml" w:rsidR="002D6F92" w:rsidP="002D6F92" w:rsidRDefault="002D6F92" w14:paraId="29D6B04F" wp14:textId="77777777">
      <w:r>
        <w:t xml:space="preserve"> </w:t>
      </w:r>
    </w:p>
    <w:p xmlns:wp14="http://schemas.microsoft.com/office/word/2010/wordml" w:rsidR="002D6F92" w:rsidP="002D6F92" w:rsidRDefault="002D6F92" w14:paraId="72A3D3EC" wp14:textId="77777777">
      <w:pPr>
        <w:sectPr w:rsidR="002D6F92">
          <w:footerReference w:type="even" r:id="rId7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</w:sectPr>
      </w:pPr>
    </w:p>
    <w:p xmlns:wp14="http://schemas.microsoft.com/office/word/2010/wordml" w:rsidRPr="00F70328" w:rsidR="002D6F92" w:rsidP="002D6F92" w:rsidRDefault="002D6F92" w14:paraId="0D0B940D" wp14:textId="77777777">
      <w:pPr>
        <w:pStyle w:val="Titlesub-sub"/>
      </w:pPr>
    </w:p>
    <w:tbl>
      <w:tblPr>
        <w:tblW w:w="0" w:type="auto"/>
        <w:tblBorders>
          <w:top w:val="single" w:color="000000" w:sz="6" w:space="0"/>
          <w:bottom w:val="single" w:color="000000" w:sz="6" w:space="0"/>
          <w:insideH w:val="single" w:color="000000" w:sz="6" w:space="0"/>
        </w:tblBorders>
        <w:tblLayout w:type="fixed"/>
        <w:tblCellMar>
          <w:left w:w="107" w:type="dxa"/>
          <w:right w:w="107" w:type="dxa"/>
        </w:tblCellMar>
        <w:tblLook w:val="00B7" w:firstRow="1" w:lastRow="0" w:firstColumn="1" w:lastColumn="0" w:noHBand="0" w:noVBand="0"/>
      </w:tblPr>
      <w:tblGrid>
        <w:gridCol w:w="674"/>
        <w:gridCol w:w="851"/>
        <w:gridCol w:w="992"/>
        <w:gridCol w:w="1134"/>
        <w:gridCol w:w="709"/>
        <w:gridCol w:w="5064"/>
      </w:tblGrid>
      <w:tr xmlns:wp14="http://schemas.microsoft.com/office/word/2010/wordml" w:rsidRPr="00F70328" w:rsidR="002D6F92" w14:paraId="2710CAFE" wp14:textId="7777777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9424" w:type="dxa"/>
            <w:gridSpan w:val="6"/>
            <w:tcBorders>
              <w:top w:val="single" w:color="000000" w:sz="18" w:space="0"/>
            </w:tcBorders>
          </w:tcPr>
          <w:p w:rsidRPr="009F00A6" w:rsidR="002D6F92" w:rsidP="009D7EA1" w:rsidRDefault="002D6F92" w14:paraId="735CA079" wp14:textId="77777777">
            <w:pPr>
              <w:rPr>
                <w:b/>
                <w:bCs/>
              </w:rPr>
            </w:pPr>
            <w:r w:rsidRPr="009F00A6">
              <w:rPr>
                <w:b/>
                <w:bCs/>
              </w:rPr>
              <w:t>Record of Processing</w:t>
            </w:r>
          </w:p>
        </w:tc>
      </w:tr>
      <w:tr xmlns:wp14="http://schemas.microsoft.com/office/word/2010/wordml" w:rsidRPr="00F70328" w:rsidR="002D6F92" w14:paraId="2DE277A4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shd w:val="pct5" w:color="auto" w:fill="auto"/>
            <w:vAlign w:val="center"/>
          </w:tcPr>
          <w:p w:rsidRPr="003579FC" w:rsidR="002D6F92" w:rsidP="009D7EA1" w:rsidRDefault="002D6F92" w14:paraId="32AFB29E" wp14:textId="77777777">
            <w:pPr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No.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Pr="003579FC" w:rsidR="002D6F92" w:rsidP="009D7EA1" w:rsidRDefault="002D6F92" w14:paraId="6B814A1E" wp14:textId="77777777">
            <w:pPr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Version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Pr="003579FC" w:rsidR="002D6F92" w:rsidP="009D7EA1" w:rsidRDefault="002D6F92" w14:paraId="491072FA" wp14:textId="77777777">
            <w:pPr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Date</w:t>
            </w:r>
          </w:p>
        </w:tc>
        <w:tc>
          <w:tcPr>
            <w:tcW w:w="1134" w:type="dxa"/>
            <w:shd w:val="pct5" w:color="auto" w:fill="auto"/>
            <w:vAlign w:val="center"/>
          </w:tcPr>
          <w:p w:rsidRPr="003579FC" w:rsidR="002D6F92" w:rsidP="009D7EA1" w:rsidRDefault="002D6F92" w14:paraId="1B9FBFDD" wp14:textId="77777777">
            <w:pPr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Status</w:t>
            </w:r>
          </w:p>
        </w:tc>
        <w:tc>
          <w:tcPr>
            <w:tcW w:w="709" w:type="dxa"/>
            <w:shd w:val="pct5" w:color="auto" w:fill="auto"/>
            <w:vAlign w:val="center"/>
          </w:tcPr>
          <w:p w:rsidRPr="003579FC" w:rsidR="002D6F92" w:rsidP="009D7EA1" w:rsidRDefault="002D6F92" w14:paraId="3A19083A" wp14:textId="77777777">
            <w:pPr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Who</w:t>
            </w:r>
          </w:p>
        </w:tc>
        <w:tc>
          <w:tcPr>
            <w:tcW w:w="5064" w:type="dxa"/>
            <w:shd w:val="pct5" w:color="auto" w:fill="auto"/>
          </w:tcPr>
          <w:p w:rsidRPr="003579FC" w:rsidR="002D6F92" w:rsidP="009D7EA1" w:rsidRDefault="002D6F92" w14:paraId="31FF54C8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</w:tr>
      <w:tr xmlns:wp14="http://schemas.microsoft.com/office/word/2010/wordml" w:rsidRPr="00F70328" w:rsidR="002D6F92" w14:paraId="54B79D47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649841BE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506316" w14:paraId="03FF7CCC" wp14:textId="77777777">
            <w:pPr>
              <w:tabs>
                <w:tab w:val="left" w:pos="142"/>
              </w:tabs>
              <w:spacing w:before="20" w:after="20"/>
              <w:ind w:left="986" w:hanging="9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0.0.1</w:t>
            </w:r>
          </w:p>
        </w:tc>
        <w:tc>
          <w:tcPr>
            <w:tcW w:w="992" w:type="dxa"/>
            <w:vAlign w:val="center"/>
          </w:tcPr>
          <w:p w:rsidRPr="003579FC" w:rsidR="002D6F92" w:rsidP="003676F0" w:rsidRDefault="00611F6C" w14:paraId="08809F20" wp14:textId="77777777">
            <w:pPr>
              <w:tabs>
                <w:tab w:val="left" w:pos="142"/>
              </w:tabs>
              <w:spacing w:before="20" w:after="20"/>
              <w:ind w:right="-3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19.03.2018</w:t>
            </w:r>
          </w:p>
        </w:tc>
        <w:tc>
          <w:tcPr>
            <w:tcW w:w="1134" w:type="dxa"/>
            <w:vAlign w:val="center"/>
          </w:tcPr>
          <w:p w:rsidRPr="003579FC" w:rsidR="002D6F92" w:rsidP="009D7EA1" w:rsidRDefault="00506316" w14:paraId="1875E59C" wp14:textId="77777777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</w:t>
            </w:r>
          </w:p>
        </w:tc>
        <w:tc>
          <w:tcPr>
            <w:tcW w:w="709" w:type="dxa"/>
          </w:tcPr>
          <w:p w:rsidRPr="003579FC" w:rsidR="002D6F92" w:rsidP="009D7EA1" w:rsidRDefault="002D6F92" w14:paraId="0E27B00A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5064" w:type="dxa"/>
          </w:tcPr>
          <w:p w:rsidRPr="003579FC" w:rsidR="002D6F92" w:rsidP="00506316" w:rsidRDefault="00506316" w14:paraId="450D26BE" wp14:textId="77777777">
            <w:pPr>
              <w:tabs>
                <w:tab w:val="left" w:pos="915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First draft</w:t>
            </w:r>
          </w:p>
        </w:tc>
      </w:tr>
      <w:tr xmlns:wp14="http://schemas.microsoft.com/office/word/2010/wordml" w:rsidRPr="00F70328" w:rsidR="002D6F92" w14:paraId="18F999B5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674" w:type="dxa"/>
            <w:vAlign w:val="center"/>
          </w:tcPr>
          <w:p w:rsidRPr="003579FC" w:rsidR="002D6F92" w:rsidP="009D7EA1" w:rsidRDefault="002D6F92" w14:paraId="7144751B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60061E4C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44EAFD9C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Pr="003579FC" w:rsidR="002D6F92" w:rsidP="009D7EA1" w:rsidRDefault="002D6F92" w14:paraId="4B94D5A5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3579FC" w:rsidR="002D6F92" w:rsidP="009D7EA1" w:rsidRDefault="002D6F92" w14:paraId="3DEEC669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5064" w:type="dxa"/>
          </w:tcPr>
          <w:p w:rsidRPr="003579FC" w:rsidR="002D6F92" w:rsidP="009D7EA1" w:rsidRDefault="002D6F92" w14:paraId="3656B9AB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5FCD5EC4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0B778152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45FB0818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049F31CB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Pr="003579FC" w:rsidR="002D6F92" w:rsidP="009D7EA1" w:rsidRDefault="002D6F92" w14:paraId="53128261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3579FC" w:rsidR="002D6F92" w:rsidP="009D7EA1" w:rsidRDefault="002D6F92" w14:paraId="62486C05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5064" w:type="dxa"/>
          </w:tcPr>
          <w:p w:rsidRPr="003579FC" w:rsidR="002D6F92" w:rsidP="009D7EA1" w:rsidRDefault="002D6F92" w14:paraId="4101652C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2598DEE6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674" w:type="dxa"/>
            <w:vAlign w:val="center"/>
          </w:tcPr>
          <w:p w:rsidRPr="003579FC" w:rsidR="002D6F92" w:rsidP="009D7EA1" w:rsidRDefault="002D6F92" w14:paraId="279935FF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4B99056E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1299C43A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Pr="003579FC" w:rsidR="002D6F92" w:rsidP="009D7EA1" w:rsidRDefault="002D6F92" w14:paraId="4DDBEF00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3579FC" w:rsidR="002D6F92" w:rsidP="009D7EA1" w:rsidRDefault="002D6F92" w14:paraId="3461D779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5064" w:type="dxa"/>
          </w:tcPr>
          <w:p w:rsidRPr="003579FC" w:rsidR="002D6F92" w:rsidP="009D7EA1" w:rsidRDefault="002D6F92" w14:paraId="3CF2D8B6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78941E47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44240AAE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0FB78278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1FC39945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Pr="003579FC" w:rsidR="002D6F92" w:rsidP="009D7EA1" w:rsidRDefault="002D6F92" w14:paraId="0562CB0E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3579FC" w:rsidR="002D6F92" w:rsidP="009D7EA1" w:rsidRDefault="002D6F92" w14:paraId="34CE0A41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5064" w:type="dxa"/>
          </w:tcPr>
          <w:p w:rsidRPr="003579FC" w:rsidR="002D6F92" w:rsidP="009D7EA1" w:rsidRDefault="002D6F92" w14:paraId="62EBF3C5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29B4EA11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1B87E3DE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6D98A12B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2946DB82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Pr="003579FC" w:rsidR="002D6F92" w:rsidP="009D7EA1" w:rsidRDefault="002D6F92" w14:paraId="5997CC1D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3579FC" w:rsidR="002D6F92" w:rsidP="009D7EA1" w:rsidRDefault="002D6F92" w14:paraId="110FFD37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5064" w:type="dxa"/>
          </w:tcPr>
          <w:p w:rsidRPr="003579FC" w:rsidR="002D6F92" w:rsidP="009D7EA1" w:rsidRDefault="002D6F92" w14:paraId="6B699379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75697EEC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109B8484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3FE9F23F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1F72F646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Pr="003579FC" w:rsidR="002D6F92" w:rsidP="009D7EA1" w:rsidRDefault="002D6F92" w14:paraId="08CE6F91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3579FC" w:rsidR="002D6F92" w:rsidP="009D7EA1" w:rsidRDefault="002D6F92" w14:paraId="61CDCEAD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5064" w:type="dxa"/>
          </w:tcPr>
          <w:p w:rsidRPr="003579FC" w:rsidR="002D6F92" w:rsidP="009D7EA1" w:rsidRDefault="002D6F92" w14:paraId="6BB9E253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</w:tbl>
    <w:p xmlns:wp14="http://schemas.microsoft.com/office/word/2010/wordml" w:rsidRPr="00F70328" w:rsidR="002D6F92" w:rsidP="002D6F92" w:rsidRDefault="002D6F92" w14:paraId="23DE523C" wp14:textId="77777777"/>
    <w:tbl>
      <w:tblPr>
        <w:tblW w:w="0" w:type="auto"/>
        <w:tblBorders>
          <w:top w:val="single" w:color="000000" w:sz="6" w:space="0"/>
          <w:bottom w:val="single" w:color="000000" w:sz="6" w:space="0"/>
          <w:insideH w:val="single" w:color="000000" w:sz="6" w:space="0"/>
        </w:tblBorders>
        <w:tblLayout w:type="fixed"/>
        <w:tblCellMar>
          <w:left w:w="107" w:type="dxa"/>
          <w:right w:w="107" w:type="dxa"/>
        </w:tblCellMar>
        <w:tblLook w:val="00B7" w:firstRow="1" w:lastRow="0" w:firstColumn="1" w:lastColumn="0" w:noHBand="0" w:noVBand="0"/>
      </w:tblPr>
      <w:tblGrid>
        <w:gridCol w:w="674"/>
        <w:gridCol w:w="851"/>
        <w:gridCol w:w="1276"/>
        <w:gridCol w:w="992"/>
        <w:gridCol w:w="5631"/>
      </w:tblGrid>
      <w:tr xmlns:wp14="http://schemas.microsoft.com/office/word/2010/wordml" w:rsidRPr="00F70328" w:rsidR="002D6F92" w14:paraId="02674E07" wp14:textId="7777777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9424" w:type="dxa"/>
            <w:gridSpan w:val="5"/>
            <w:tcBorders>
              <w:top w:val="single" w:color="000000" w:sz="18" w:space="0"/>
              <w:bottom w:val="nil"/>
            </w:tcBorders>
          </w:tcPr>
          <w:p w:rsidRPr="009F00A6" w:rsidR="002D6F92" w:rsidP="009D7EA1" w:rsidRDefault="002D6F92" w14:paraId="0DD8D0FC" wp14:textId="77777777">
            <w:pPr>
              <w:rPr>
                <w:b/>
                <w:bCs/>
              </w:rPr>
            </w:pPr>
            <w:r w:rsidRPr="009F00A6">
              <w:rPr>
                <w:b/>
                <w:bCs/>
              </w:rPr>
              <w:t xml:space="preserve">Record of </w:t>
            </w:r>
            <w:r>
              <w:rPr>
                <w:b/>
                <w:bCs/>
              </w:rPr>
              <w:t>Approval</w:t>
            </w:r>
          </w:p>
        </w:tc>
      </w:tr>
      <w:tr xmlns:wp14="http://schemas.microsoft.com/office/word/2010/wordml" w:rsidRPr="00F70328" w:rsidR="002D6F92" w14:paraId="3DFEAC57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tcBorders>
              <w:top w:val="nil"/>
            </w:tcBorders>
            <w:shd w:val="pct5" w:color="auto" w:fill="auto"/>
            <w:vAlign w:val="center"/>
          </w:tcPr>
          <w:p w:rsidRPr="003579FC" w:rsidR="002D6F92" w:rsidP="009D7EA1" w:rsidRDefault="002D6F92" w14:paraId="5837B4ED" wp14:textId="77777777">
            <w:pPr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No.</w:t>
            </w:r>
          </w:p>
        </w:tc>
        <w:tc>
          <w:tcPr>
            <w:tcW w:w="851" w:type="dxa"/>
            <w:tcBorders>
              <w:top w:val="nil"/>
            </w:tcBorders>
            <w:shd w:val="pct5" w:color="auto" w:fill="auto"/>
            <w:vAlign w:val="center"/>
          </w:tcPr>
          <w:p w:rsidRPr="003579FC" w:rsidR="002D6F92" w:rsidP="009D7EA1" w:rsidRDefault="002D6F92" w14:paraId="2AE331A5" wp14:textId="77777777">
            <w:pPr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nil"/>
            </w:tcBorders>
            <w:shd w:val="pct5" w:color="auto" w:fill="auto"/>
            <w:vAlign w:val="center"/>
          </w:tcPr>
          <w:p w:rsidRPr="003579FC" w:rsidR="002D6F92" w:rsidP="009D7EA1" w:rsidRDefault="002D6F92" w14:paraId="5F3F821A" wp14:textId="77777777">
            <w:pPr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Date</w:t>
            </w:r>
          </w:p>
        </w:tc>
        <w:tc>
          <w:tcPr>
            <w:tcW w:w="992" w:type="dxa"/>
            <w:tcBorders>
              <w:top w:val="nil"/>
            </w:tcBorders>
            <w:shd w:val="pct5" w:color="auto" w:fill="auto"/>
            <w:vAlign w:val="center"/>
          </w:tcPr>
          <w:p w:rsidRPr="003579FC" w:rsidR="002D6F92" w:rsidP="009D7EA1" w:rsidRDefault="002D6F92" w14:paraId="57B2C42E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Who</w:t>
            </w:r>
          </w:p>
        </w:tc>
        <w:tc>
          <w:tcPr>
            <w:tcW w:w="5631" w:type="dxa"/>
            <w:tcBorders>
              <w:top w:val="nil"/>
            </w:tcBorders>
            <w:shd w:val="pct5" w:color="auto" w:fill="auto"/>
          </w:tcPr>
          <w:p w:rsidRPr="003579FC" w:rsidR="002D6F92" w:rsidP="009D7EA1" w:rsidRDefault="002D6F92" w14:paraId="02F99ED9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</w:tr>
      <w:tr xmlns:wp14="http://schemas.microsoft.com/office/word/2010/wordml" w:rsidRPr="00F70328" w:rsidR="002D6F92" w14:paraId="1F511CC9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56B20A0C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172A0622" wp14:textId="77777777">
            <w:pPr>
              <w:tabs>
                <w:tab w:val="left" w:pos="142"/>
              </w:tabs>
              <w:spacing w:before="20" w:after="20"/>
              <w:ind w:left="986" w:hanging="986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…</w:t>
            </w:r>
          </w:p>
        </w:tc>
        <w:tc>
          <w:tcPr>
            <w:tcW w:w="1276" w:type="dxa"/>
            <w:vAlign w:val="center"/>
          </w:tcPr>
          <w:p w:rsidRPr="003579FC" w:rsidR="002D6F92" w:rsidP="009D7EA1" w:rsidRDefault="002D6F92" w14:paraId="33C86505" wp14:textId="77777777">
            <w:pPr>
              <w:tabs>
                <w:tab w:val="left" w:pos="142"/>
              </w:tabs>
              <w:spacing w:before="20" w:after="20"/>
              <w:ind w:left="155" w:right="-390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…</w:t>
            </w: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088CFA42" wp14:textId="77777777">
            <w:pPr>
              <w:spacing w:before="40" w:after="40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…</w:t>
            </w:r>
          </w:p>
        </w:tc>
        <w:tc>
          <w:tcPr>
            <w:tcW w:w="5631" w:type="dxa"/>
          </w:tcPr>
          <w:p w:rsidRPr="003579FC" w:rsidR="002D6F92" w:rsidP="009D7EA1" w:rsidRDefault="002D6F92" w14:paraId="52E56223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78E884CA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674" w:type="dxa"/>
            <w:vAlign w:val="center"/>
          </w:tcPr>
          <w:p w:rsidRPr="003579FC" w:rsidR="002D6F92" w:rsidP="009D7EA1" w:rsidRDefault="002D6F92" w14:paraId="7842F596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07547A01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Pr="003579FC" w:rsidR="002D6F92" w:rsidP="009D7EA1" w:rsidRDefault="002D6F92" w14:paraId="5043CB0F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07459315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5631" w:type="dxa"/>
          </w:tcPr>
          <w:p w:rsidRPr="003579FC" w:rsidR="002D6F92" w:rsidP="009D7EA1" w:rsidRDefault="002D6F92" w14:paraId="6537F28F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7A036E3D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68D9363B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6DFB9E20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Pr="003579FC" w:rsidR="002D6F92" w:rsidP="009D7EA1" w:rsidRDefault="002D6F92" w14:paraId="70DF9E56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44E871BC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5631" w:type="dxa"/>
          </w:tcPr>
          <w:p w:rsidRPr="003579FC" w:rsidR="002D6F92" w:rsidP="009D7EA1" w:rsidRDefault="002D6F92" w14:paraId="144A5D23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7C964D78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674" w:type="dxa"/>
            <w:vAlign w:val="center"/>
          </w:tcPr>
          <w:p w:rsidRPr="003579FC" w:rsidR="002D6F92" w:rsidP="009D7EA1" w:rsidRDefault="002D6F92" w14:paraId="17310F6F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738610EB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Pr="003579FC" w:rsidR="002D6F92" w:rsidP="009D7EA1" w:rsidRDefault="002D6F92" w14:paraId="637805D2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463F29E8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5631" w:type="dxa"/>
          </w:tcPr>
          <w:p w:rsidRPr="003579FC" w:rsidR="002D6F92" w:rsidP="009D7EA1" w:rsidRDefault="002D6F92" w14:paraId="3B7B4B86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76DB90EB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729DE7E4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3A0FF5F2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Pr="003579FC" w:rsidR="002D6F92" w:rsidP="009D7EA1" w:rsidRDefault="002D6F92" w14:paraId="5630AD66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61829076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5631" w:type="dxa"/>
          </w:tcPr>
          <w:p w:rsidRPr="003579FC" w:rsidR="002D6F92" w:rsidP="009D7EA1" w:rsidRDefault="002D6F92" w14:paraId="2BA226A1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1946A7AE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6DDB914C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17AD93B2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Pr="003579FC" w:rsidR="002D6F92" w:rsidP="009D7EA1" w:rsidRDefault="002D6F92" w14:paraId="0DE4B5B7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66204FF1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5631" w:type="dxa"/>
          </w:tcPr>
          <w:p w:rsidRPr="003579FC" w:rsidR="002D6F92" w:rsidP="009D7EA1" w:rsidRDefault="002D6F92" w14:paraId="2DBF0D7D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6F74D8FD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28AF3A15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6B62F1B3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Pr="003579FC" w:rsidR="002D6F92" w:rsidP="009D7EA1" w:rsidRDefault="002D6F92" w14:paraId="02F2C34E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Pr="003579FC" w:rsidR="002D6F92" w:rsidP="009D7EA1" w:rsidRDefault="002D6F92" w14:paraId="680A4E5D" wp14:textId="77777777">
            <w:pPr>
              <w:spacing w:before="40" w:after="40"/>
              <w:ind w:left="513"/>
              <w:rPr>
                <w:sz w:val="16"/>
                <w:szCs w:val="16"/>
              </w:rPr>
            </w:pPr>
          </w:p>
        </w:tc>
        <w:tc>
          <w:tcPr>
            <w:tcW w:w="5631" w:type="dxa"/>
          </w:tcPr>
          <w:p w:rsidRPr="003579FC" w:rsidR="002D6F92" w:rsidP="009D7EA1" w:rsidRDefault="002D6F92" w14:paraId="19219836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</w:tbl>
    <w:p xmlns:wp14="http://schemas.microsoft.com/office/word/2010/wordml" w:rsidR="002D6F92" w:rsidP="002D6F92" w:rsidRDefault="002D6F92" w14:paraId="296FEF7D" wp14:textId="77777777"/>
    <w:tbl>
      <w:tblPr>
        <w:tblW w:w="0" w:type="auto"/>
        <w:tblBorders>
          <w:top w:val="single" w:color="000000" w:sz="6" w:space="0"/>
          <w:bottom w:val="single" w:color="000000" w:sz="6" w:space="0"/>
          <w:insideH w:val="single" w:color="000000" w:sz="6" w:space="0"/>
        </w:tblBorders>
        <w:tblLayout w:type="fixed"/>
        <w:tblCellMar>
          <w:left w:w="107" w:type="dxa"/>
          <w:right w:w="107" w:type="dxa"/>
        </w:tblCellMar>
        <w:tblLook w:val="00B7" w:firstRow="1" w:lastRow="0" w:firstColumn="1" w:lastColumn="0" w:noHBand="0" w:noVBand="0"/>
      </w:tblPr>
      <w:tblGrid>
        <w:gridCol w:w="674"/>
        <w:gridCol w:w="851"/>
        <w:gridCol w:w="2268"/>
        <w:gridCol w:w="5631"/>
      </w:tblGrid>
      <w:tr xmlns:wp14="http://schemas.microsoft.com/office/word/2010/wordml" w:rsidRPr="00F70328" w:rsidR="002D6F92" w14:paraId="5E987ABD" wp14:textId="7777777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9424" w:type="dxa"/>
            <w:gridSpan w:val="4"/>
            <w:tcBorders>
              <w:top w:val="single" w:color="000000" w:sz="18" w:space="0"/>
              <w:bottom w:val="nil"/>
            </w:tcBorders>
          </w:tcPr>
          <w:p w:rsidRPr="009F00A6" w:rsidR="002D6F92" w:rsidP="009D7EA1" w:rsidRDefault="002D6F92" w14:paraId="34CFD3CB" wp14:textId="77777777">
            <w:pPr>
              <w:rPr>
                <w:b/>
                <w:bCs/>
              </w:rPr>
            </w:pPr>
            <w:r w:rsidRPr="009F00A6">
              <w:rPr>
                <w:b/>
                <w:bCs/>
              </w:rPr>
              <w:t>Rec</w:t>
            </w:r>
            <w:r>
              <w:rPr>
                <w:b/>
                <w:bCs/>
              </w:rPr>
              <w:t>ipients of Document</w:t>
            </w:r>
          </w:p>
        </w:tc>
      </w:tr>
      <w:tr xmlns:wp14="http://schemas.microsoft.com/office/word/2010/wordml" w:rsidRPr="00F70328" w:rsidR="002D6F92" w14:paraId="5F4AEAEC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tcBorders>
              <w:top w:val="nil"/>
            </w:tcBorders>
            <w:shd w:val="pct5" w:color="auto" w:fill="auto"/>
            <w:vAlign w:val="center"/>
          </w:tcPr>
          <w:p w:rsidRPr="003579FC" w:rsidR="002D6F92" w:rsidP="009D7EA1" w:rsidRDefault="002D6F92" w14:paraId="4171618D" wp14:textId="77777777">
            <w:pPr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No.</w:t>
            </w:r>
          </w:p>
        </w:tc>
        <w:tc>
          <w:tcPr>
            <w:tcW w:w="851" w:type="dxa"/>
            <w:tcBorders>
              <w:top w:val="nil"/>
            </w:tcBorders>
            <w:shd w:val="pct5" w:color="auto" w:fill="auto"/>
            <w:vAlign w:val="center"/>
          </w:tcPr>
          <w:p w:rsidRPr="003579FC" w:rsidR="002D6F92" w:rsidP="009D7EA1" w:rsidRDefault="002D6F92" w14:paraId="214B70A1" wp14:textId="77777777">
            <w:pPr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Version</w:t>
            </w:r>
          </w:p>
        </w:tc>
        <w:tc>
          <w:tcPr>
            <w:tcW w:w="2268" w:type="dxa"/>
            <w:tcBorders>
              <w:top w:val="nil"/>
            </w:tcBorders>
            <w:shd w:val="pct5" w:color="auto" w:fill="auto"/>
            <w:vAlign w:val="center"/>
          </w:tcPr>
          <w:p w:rsidRPr="003579FC" w:rsidR="002D6F92" w:rsidP="009D7EA1" w:rsidRDefault="002D6F92" w14:paraId="37F26FEB" wp14:textId="77777777">
            <w:pPr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Date</w:t>
            </w:r>
            <w:r>
              <w:rPr>
                <w:sz w:val="16"/>
                <w:szCs w:val="16"/>
              </w:rPr>
              <w:t xml:space="preserve"> of Distribution</w:t>
            </w:r>
          </w:p>
        </w:tc>
        <w:tc>
          <w:tcPr>
            <w:tcW w:w="5631" w:type="dxa"/>
            <w:tcBorders>
              <w:top w:val="nil"/>
            </w:tcBorders>
            <w:shd w:val="pct5" w:color="auto" w:fill="auto"/>
            <w:vAlign w:val="center"/>
          </w:tcPr>
          <w:p w:rsidRPr="003579FC" w:rsidR="002D6F92" w:rsidP="009D7EA1" w:rsidRDefault="002D6F92" w14:paraId="0432E1D0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Recipients</w:t>
            </w:r>
          </w:p>
        </w:tc>
      </w:tr>
      <w:tr xmlns:wp14="http://schemas.microsoft.com/office/word/2010/wordml" w:rsidRPr="00F70328" w:rsidR="002D6F92" w14:paraId="1ED346F5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249FAAB8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3C400F6C" wp14:textId="77777777">
            <w:pPr>
              <w:tabs>
                <w:tab w:val="left" w:pos="142"/>
              </w:tabs>
              <w:spacing w:before="20" w:after="20"/>
              <w:ind w:left="986" w:hanging="986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…</w:t>
            </w:r>
          </w:p>
        </w:tc>
        <w:tc>
          <w:tcPr>
            <w:tcW w:w="2268" w:type="dxa"/>
            <w:vAlign w:val="center"/>
          </w:tcPr>
          <w:p w:rsidRPr="003579FC" w:rsidR="002D6F92" w:rsidP="009D7EA1" w:rsidRDefault="002D6F92" w14:paraId="6BE2BB99" wp14:textId="77777777">
            <w:pPr>
              <w:tabs>
                <w:tab w:val="left" w:pos="142"/>
              </w:tabs>
              <w:spacing w:before="20" w:after="20"/>
              <w:ind w:left="155" w:right="-390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…</w:t>
            </w:r>
          </w:p>
        </w:tc>
        <w:tc>
          <w:tcPr>
            <w:tcW w:w="5631" w:type="dxa"/>
            <w:vAlign w:val="center"/>
          </w:tcPr>
          <w:p w:rsidRPr="003579FC" w:rsidR="002D6F92" w:rsidP="009D7EA1" w:rsidRDefault="002D6F92" w14:paraId="7194DBDC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2CC21B90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674" w:type="dxa"/>
            <w:vAlign w:val="center"/>
          </w:tcPr>
          <w:p w:rsidRPr="003579FC" w:rsidR="002D6F92" w:rsidP="009D7EA1" w:rsidRDefault="002D6F92" w14:paraId="138328F9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769D0D3C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Pr="003579FC" w:rsidR="002D6F92" w:rsidP="009D7EA1" w:rsidRDefault="002D6F92" w14:paraId="54CD245A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5631" w:type="dxa"/>
            <w:vAlign w:val="center"/>
          </w:tcPr>
          <w:p w:rsidRPr="003579FC" w:rsidR="002D6F92" w:rsidP="009D7EA1" w:rsidRDefault="002D6F92" w14:paraId="1231BE67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57AB7477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297C039E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36FEB5B0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Pr="003579FC" w:rsidR="002D6F92" w:rsidP="009D7EA1" w:rsidRDefault="002D6F92" w14:paraId="30D7AA69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5631" w:type="dxa"/>
            <w:vAlign w:val="center"/>
          </w:tcPr>
          <w:p w:rsidRPr="003579FC" w:rsidR="002D6F92" w:rsidP="009D7EA1" w:rsidRDefault="002D6F92" w14:paraId="7196D064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22C3D751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674" w:type="dxa"/>
            <w:vAlign w:val="center"/>
          </w:tcPr>
          <w:p w:rsidRPr="003579FC" w:rsidR="002D6F92" w:rsidP="009D7EA1" w:rsidRDefault="002D6F92" w14:paraId="5055DCC4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34FF1C98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Pr="003579FC" w:rsidR="002D6F92" w:rsidP="009D7EA1" w:rsidRDefault="002D6F92" w14:paraId="6D072C0D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5631" w:type="dxa"/>
            <w:vAlign w:val="center"/>
          </w:tcPr>
          <w:p w:rsidRPr="003579FC" w:rsidR="002D6F92" w:rsidP="009D7EA1" w:rsidRDefault="002D6F92" w14:paraId="48A21919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1D0ADF7A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14648C29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6BD18F9B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Pr="003579FC" w:rsidR="002D6F92" w:rsidP="009D7EA1" w:rsidRDefault="002D6F92" w14:paraId="238601FE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5631" w:type="dxa"/>
            <w:vAlign w:val="center"/>
          </w:tcPr>
          <w:p w:rsidRPr="003579FC" w:rsidR="002D6F92" w:rsidP="009D7EA1" w:rsidRDefault="002D6F92" w14:paraId="0F3CABC7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5D9A48CF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1AA1B773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5B08B5D1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Pr="003579FC" w:rsidR="002D6F92" w:rsidP="009D7EA1" w:rsidRDefault="002D6F92" w14:paraId="16DEB4AB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5631" w:type="dxa"/>
            <w:vAlign w:val="center"/>
          </w:tcPr>
          <w:p w:rsidRPr="003579FC" w:rsidR="002D6F92" w:rsidP="009D7EA1" w:rsidRDefault="002D6F92" w14:paraId="0AD9C6F4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F70328" w:rsidR="002D6F92" w14:paraId="71F3359E" wp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4" w:type="dxa"/>
            <w:vAlign w:val="center"/>
          </w:tcPr>
          <w:p w:rsidRPr="003579FC" w:rsidR="002D6F92" w:rsidP="009D7EA1" w:rsidRDefault="002D6F92" w14:paraId="1F87031A" wp14:textId="77777777">
            <w:pPr>
              <w:spacing w:before="40" w:after="40"/>
              <w:ind w:right="-108"/>
              <w:jc w:val="center"/>
              <w:rPr>
                <w:sz w:val="16"/>
                <w:szCs w:val="16"/>
              </w:rPr>
            </w:pPr>
            <w:r w:rsidRPr="003579FC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:rsidRPr="003579FC" w:rsidR="002D6F92" w:rsidP="009D7EA1" w:rsidRDefault="002D6F92" w14:paraId="4B1F511A" wp14:textId="77777777">
            <w:pPr>
              <w:spacing w:before="40" w:after="40"/>
              <w:ind w:right="-107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Pr="003579FC" w:rsidR="002D6F92" w:rsidP="009D7EA1" w:rsidRDefault="002D6F92" w14:paraId="65F9C3DC" wp14:textId="77777777">
            <w:pPr>
              <w:spacing w:before="40" w:after="40"/>
              <w:ind w:left="155" w:right="-390"/>
              <w:rPr>
                <w:sz w:val="16"/>
                <w:szCs w:val="16"/>
              </w:rPr>
            </w:pPr>
          </w:p>
        </w:tc>
        <w:tc>
          <w:tcPr>
            <w:tcW w:w="5631" w:type="dxa"/>
            <w:vAlign w:val="center"/>
          </w:tcPr>
          <w:p w:rsidRPr="003579FC" w:rsidR="002D6F92" w:rsidP="009D7EA1" w:rsidRDefault="002D6F92" w14:paraId="5023141B" wp14:textId="77777777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</w:tbl>
    <w:p xmlns:wp14="http://schemas.microsoft.com/office/word/2010/wordml" w:rsidR="002D6F92" w:rsidP="002D6F92" w:rsidRDefault="002D6F92" w14:paraId="22E0FC93" wp14:textId="77777777">
      <w:pPr>
        <w:pStyle w:val="Title"/>
        <w:jc w:val="left"/>
      </w:pPr>
      <w:r>
        <w:br w:type="page"/>
      </w:r>
      <w:r>
        <w:t>Table of Contents</w:t>
      </w:r>
    </w:p>
    <w:p xmlns:wp14="http://schemas.microsoft.com/office/word/2010/wordml" w:rsidRPr="00037D0D" w:rsidR="005C0DF4" w:rsidRDefault="002D6F92" w14:paraId="35A4054A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C0DF4">
        <w:rPr>
          <w:noProof/>
        </w:rPr>
        <w:t>1</w:t>
      </w:r>
      <w:r w:rsidRPr="00037D0D" w:rsidR="005C0DF4">
        <w:rPr>
          <w:rFonts w:ascii="Calibri" w:hAnsi="Calibri"/>
          <w:noProof/>
          <w:sz w:val="22"/>
          <w:szCs w:val="22"/>
        </w:rPr>
        <w:tab/>
      </w:r>
      <w:r w:rsidR="00A26A2B">
        <w:rPr>
          <w:noProof/>
        </w:rPr>
        <w:t>Streaming and interactive robot</w:t>
      </w:r>
      <w:r w:rsidR="005C0DF4">
        <w:rPr>
          <w:noProof/>
        </w:rPr>
        <w:tab/>
      </w:r>
      <w:r w:rsidR="005C0DF4">
        <w:rPr>
          <w:noProof/>
        </w:rPr>
        <w:fldChar w:fldCharType="begin"/>
      </w:r>
      <w:r w:rsidR="005C0DF4">
        <w:rPr>
          <w:noProof/>
        </w:rPr>
        <w:instrText xml:space="preserve"> PAGEREF _Toc479585786 \h </w:instrText>
      </w:r>
      <w:r w:rsidR="005C0DF4">
        <w:rPr>
          <w:noProof/>
        </w:rPr>
      </w:r>
      <w:r w:rsidR="005C0DF4">
        <w:rPr>
          <w:noProof/>
        </w:rPr>
        <w:fldChar w:fldCharType="separate"/>
      </w:r>
      <w:r w:rsidR="005C0DF4">
        <w:rPr>
          <w:noProof/>
        </w:rPr>
        <w:t>4</w:t>
      </w:r>
      <w:r w:rsidR="005C0DF4">
        <w:rPr>
          <w:noProof/>
        </w:rPr>
        <w:fldChar w:fldCharType="end"/>
      </w:r>
    </w:p>
    <w:p xmlns:wp14="http://schemas.microsoft.com/office/word/2010/wordml" w:rsidRPr="00037D0D" w:rsidR="005C0DF4" w:rsidRDefault="005C0DF4" w14:paraId="60BA61CE" wp14:textId="77777777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79732E43" wp14:textId="77777777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Primary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23965078" wp14:textId="77777777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Stakeholders and Interests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67968927" wp14:textId="77777777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03781FA2" wp14:textId="77777777">
      <w:pPr>
        <w:pStyle w:val="TOC3"/>
        <w:rPr>
          <w:rFonts w:ascii="Calibri" w:hAnsi="Calibri"/>
          <w:sz w:val="22"/>
          <w:szCs w:val="22"/>
        </w:rPr>
      </w:pPr>
      <w:r>
        <w:t>1.4.1</w:t>
      </w:r>
      <w:r w:rsidR="000834D7">
        <w:t xml:space="preserve"> Streaming and interactive robot</w:t>
      </w:r>
      <w:r>
        <w:t xml:space="preserve"> Glossary</w:t>
      </w:r>
      <w:r>
        <w:tab/>
      </w:r>
      <w:r>
        <w:fldChar w:fldCharType="begin"/>
      </w:r>
      <w:r>
        <w:instrText xml:space="preserve"> PAGEREF _Toc479585791 \h </w:instrText>
      </w:r>
      <w:r>
        <w:fldChar w:fldCharType="separate"/>
      </w:r>
      <w:r>
        <w:t>4</w:t>
      </w:r>
      <w:r>
        <w:fldChar w:fldCharType="end"/>
      </w:r>
    </w:p>
    <w:p xmlns:wp14="http://schemas.microsoft.com/office/word/2010/wordml" w:rsidRPr="00037D0D" w:rsidR="005C0DF4" w:rsidRDefault="005C0DF4" w14:paraId="7F89FF79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273B5103" wp14:textId="77777777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4C31B6A5" wp14:textId="77777777">
      <w:pPr>
        <w:pStyle w:val="TOC3"/>
        <w:rPr>
          <w:rFonts w:ascii="Calibri" w:hAnsi="Calibri"/>
          <w:sz w:val="22"/>
          <w:szCs w:val="22"/>
        </w:rPr>
      </w:pPr>
      <w:r w:rsidRPr="00AA356D">
        <w:rPr>
          <w:lang w:val="en-GB"/>
        </w:rPr>
        <w:t>2.1.1</w:t>
      </w:r>
      <w:r w:rsidRPr="00037D0D">
        <w:rPr>
          <w:rFonts w:ascii="Calibri" w:hAnsi="Calibri"/>
          <w:sz w:val="22"/>
          <w:szCs w:val="22"/>
        </w:rPr>
        <w:tab/>
      </w:r>
      <w:r w:rsidRPr="00AA356D">
        <w:rPr>
          <w:lang w:val="en-GB"/>
        </w:rPr>
        <w:t xml:space="preserve">User </w:t>
      </w:r>
      <w:r w:rsidR="000834D7">
        <w:rPr>
          <w:lang w:val="en-GB"/>
        </w:rPr>
        <w:t>checks if the system displays real-time streaming.</w:t>
      </w:r>
      <w:r>
        <w:tab/>
      </w:r>
      <w:r>
        <w:fldChar w:fldCharType="begin"/>
      </w:r>
      <w:r>
        <w:instrText xml:space="preserve"> PAGEREF _Toc479585794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Pr="00037D0D" w:rsidR="005C0DF4" w:rsidRDefault="005C0DF4" w14:paraId="06E9DEC0" wp14:textId="77777777">
      <w:pPr>
        <w:pStyle w:val="TOC3"/>
        <w:rPr>
          <w:rFonts w:ascii="Calibri" w:hAnsi="Calibri"/>
          <w:sz w:val="22"/>
          <w:szCs w:val="22"/>
        </w:rPr>
      </w:pPr>
      <w:r w:rsidRPr="00AA356D">
        <w:rPr>
          <w:lang w:val="en-GB"/>
        </w:rPr>
        <w:t>2.1.2</w:t>
      </w:r>
      <w:r w:rsidRPr="00037D0D">
        <w:rPr>
          <w:rFonts w:ascii="Calibri" w:hAnsi="Calibri"/>
          <w:sz w:val="22"/>
          <w:szCs w:val="22"/>
        </w:rPr>
        <w:tab/>
      </w:r>
      <w:r w:rsidR="001C0F9A">
        <w:rPr>
          <w:lang w:val="en-GB"/>
        </w:rPr>
        <w:t>The system displays the real-time streaming from the robot.</w:t>
      </w:r>
      <w:r>
        <w:tab/>
      </w:r>
      <w:r>
        <w:fldChar w:fldCharType="begin"/>
      </w:r>
      <w:r>
        <w:instrText xml:space="preserve"> PAGEREF _Toc479585795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Pr="00037D0D" w:rsidR="005C0DF4" w:rsidRDefault="005C0DF4" w14:paraId="59F0BFC9" wp14:textId="77777777">
      <w:pPr>
        <w:pStyle w:val="TOC3"/>
        <w:rPr>
          <w:rFonts w:ascii="Calibri" w:hAnsi="Calibri"/>
          <w:sz w:val="22"/>
          <w:szCs w:val="22"/>
        </w:rPr>
      </w:pPr>
      <w:r w:rsidRPr="00AA356D">
        <w:rPr>
          <w:lang w:val="en-GB"/>
        </w:rPr>
        <w:t>2.1.3</w:t>
      </w:r>
      <w:r w:rsidRPr="00037D0D">
        <w:rPr>
          <w:rFonts w:ascii="Calibri" w:hAnsi="Calibri"/>
          <w:sz w:val="22"/>
          <w:szCs w:val="22"/>
        </w:rPr>
        <w:tab/>
      </w:r>
      <w:r w:rsidRPr="00AA356D">
        <w:rPr>
          <w:lang w:val="en-GB"/>
        </w:rPr>
        <w:t>User</w:t>
      </w:r>
      <w:r w:rsidR="001C0F9A">
        <w:rPr>
          <w:lang w:val="en-GB"/>
        </w:rPr>
        <w:t xml:space="preserve"> presses keys to control the robot.</w:t>
      </w:r>
      <w:r>
        <w:tab/>
      </w:r>
      <w:r>
        <w:fldChar w:fldCharType="begin"/>
      </w:r>
      <w:r>
        <w:instrText xml:space="preserve"> PAGEREF _Toc479585796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Pr="00037D0D" w:rsidR="005C0DF4" w:rsidRDefault="005C0DF4" w14:paraId="2C02F007" wp14:textId="77777777">
      <w:pPr>
        <w:pStyle w:val="TOC3"/>
        <w:rPr>
          <w:rFonts w:ascii="Calibri" w:hAnsi="Calibri"/>
          <w:sz w:val="22"/>
          <w:szCs w:val="22"/>
        </w:rPr>
      </w:pPr>
      <w:r w:rsidRPr="00AA356D">
        <w:rPr>
          <w:lang w:val="en-GB"/>
        </w:rPr>
        <w:t>2.1.4</w:t>
      </w:r>
      <w:r w:rsidRPr="00037D0D">
        <w:rPr>
          <w:rFonts w:ascii="Calibri" w:hAnsi="Calibri"/>
          <w:sz w:val="22"/>
          <w:szCs w:val="22"/>
        </w:rPr>
        <w:tab/>
      </w:r>
      <w:r w:rsidRPr="00AA356D">
        <w:rPr>
          <w:lang w:val="en-GB"/>
        </w:rPr>
        <w:t xml:space="preserve">The system </w:t>
      </w:r>
      <w:r w:rsidR="001C0F9A">
        <w:rPr>
          <w:lang w:val="en-GB"/>
        </w:rPr>
        <w:t>responds and sends commands to be performed by the robot</w:t>
      </w:r>
      <w:r>
        <w:tab/>
      </w:r>
      <w:r>
        <w:fldChar w:fldCharType="begin"/>
      </w:r>
      <w:r>
        <w:instrText xml:space="preserve"> PAGEREF _Toc479585797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Pr="00037D0D" w:rsidR="005C0DF4" w:rsidRDefault="005C0DF4" w14:paraId="671167C5" wp14:textId="77777777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 w:rsidRPr="00AA356D">
        <w:rPr>
          <w:noProof/>
          <w:lang w:val="en-GB"/>
        </w:rPr>
        <w:t>2.2</w:t>
      </w:r>
      <w:r w:rsidRPr="00037D0D">
        <w:rPr>
          <w:rFonts w:ascii="Calibri" w:hAnsi="Calibri"/>
          <w:noProof/>
          <w:sz w:val="22"/>
          <w:szCs w:val="22"/>
        </w:rPr>
        <w:tab/>
      </w:r>
      <w:r w:rsidRPr="00AA356D">
        <w:rPr>
          <w:noProof/>
          <w:lang w:val="en-GB"/>
        </w:rPr>
        <w:t>Alternative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13E7447F" wp14:textId="77777777">
      <w:pPr>
        <w:pStyle w:val="TOC3"/>
        <w:rPr>
          <w:rFonts w:ascii="Calibri" w:hAnsi="Calibri"/>
          <w:sz w:val="22"/>
          <w:szCs w:val="22"/>
        </w:rPr>
      </w:pPr>
      <w:r w:rsidRPr="00AA356D">
        <w:rPr>
          <w:lang w:val="en-GB"/>
        </w:rPr>
        <w:t>2.2.1</w:t>
      </w:r>
      <w:r w:rsidRPr="00037D0D">
        <w:rPr>
          <w:rFonts w:ascii="Calibri" w:hAnsi="Calibri"/>
          <w:sz w:val="22"/>
          <w:szCs w:val="22"/>
        </w:rPr>
        <w:tab/>
      </w:r>
      <w:r w:rsidRPr="00AA356D">
        <w:rPr>
          <w:lang w:val="en-GB"/>
        </w:rPr>
        <w:t xml:space="preserve">The </w:t>
      </w:r>
      <w:r w:rsidR="001C0F9A">
        <w:rPr>
          <w:lang w:val="en-GB"/>
        </w:rPr>
        <w:t>robot does not have batteries.</w:t>
      </w:r>
      <w:r>
        <w:tab/>
      </w:r>
      <w:r>
        <w:fldChar w:fldCharType="begin"/>
      </w:r>
      <w:r>
        <w:instrText xml:space="preserve"> PAGEREF _Toc479585799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Pr="00037D0D" w:rsidR="005C0DF4" w:rsidRDefault="005C0DF4" w14:paraId="5E1EDC6A" wp14:textId="77777777">
      <w:pPr>
        <w:pStyle w:val="TOC3"/>
        <w:rPr>
          <w:rFonts w:ascii="Calibri" w:hAnsi="Calibri"/>
          <w:sz w:val="22"/>
          <w:szCs w:val="22"/>
        </w:rPr>
      </w:pPr>
      <w:r w:rsidRPr="00AA356D">
        <w:rPr>
          <w:lang w:val="en-GB"/>
        </w:rPr>
        <w:t>2.2.2</w:t>
      </w:r>
      <w:r w:rsidRPr="00037D0D">
        <w:rPr>
          <w:rFonts w:ascii="Calibri" w:hAnsi="Calibri"/>
          <w:sz w:val="22"/>
          <w:szCs w:val="22"/>
        </w:rPr>
        <w:tab/>
      </w:r>
      <w:r w:rsidR="001C0F9A">
        <w:rPr>
          <w:lang w:val="en-GB"/>
        </w:rPr>
        <w:t>The robot is out of wireless range.</w:t>
      </w:r>
      <w:r>
        <w:tab/>
      </w:r>
      <w:r>
        <w:fldChar w:fldCharType="begin"/>
      </w:r>
      <w:r>
        <w:instrText xml:space="preserve"> PAGEREF _Toc479585800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Pr="00037D0D" w:rsidR="005C0DF4" w:rsidRDefault="005C0DF4" w14:paraId="1F3B1409" wp14:textId="77777777">
      <w:pPr>
        <w:pStyle w:val="TOC3"/>
        <w:rPr>
          <w:rFonts w:ascii="Calibri" w:hAnsi="Calibri"/>
          <w:sz w:val="22"/>
          <w:szCs w:val="22"/>
        </w:rPr>
      </w:pPr>
    </w:p>
    <w:p xmlns:wp14="http://schemas.microsoft.com/office/word/2010/wordml" w:rsidRPr="00037D0D" w:rsidR="005C0DF4" w:rsidRDefault="005C0DF4" w14:paraId="3FECD139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4C5D13B2" wp14:textId="77777777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Ability to rotate 360 degrees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7A912314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39C76E00" wp14:textId="77777777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User</w:t>
      </w:r>
      <w:r w:rsidR="003042E6">
        <w:rPr>
          <w:noProof/>
        </w:rPr>
        <w:t xml:space="preserve"> must be full awareof the wireless range the robot operates.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4B9A741F" wp14:textId="77777777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4.2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User</w:t>
      </w:r>
      <w:r w:rsidR="003042E6">
        <w:rPr>
          <w:noProof/>
        </w:rPr>
        <w:t xml:space="preserve"> must check the robot's batteries.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0E0B1568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2C2CB8D0" wp14:textId="77777777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The position of the </w:t>
      </w:r>
      <w:r w:rsidR="003042E6">
        <w:rPr>
          <w:noProof/>
        </w:rPr>
        <w:t>robot in the</w:t>
      </w:r>
      <w:r>
        <w:rPr>
          <w:noProof/>
        </w:rPr>
        <w:t xml:space="preserve"> environment changes.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34FD9DDE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7EED4743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Technology and Data Variation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037D0D" w:rsidR="005C0DF4" w:rsidRDefault="005C0DF4" w14:paraId="31028FC7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8</w:t>
      </w:r>
      <w:r w:rsidRPr="00037D0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_Toc479585811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B817B4" w:rsidP="00B817B4" w:rsidRDefault="002D6F92" w14:paraId="272F6359" wp14:noSpellErr="1" wp14:textId="2655DE64">
      <w:pPr>
        <w:pStyle w:val="Title"/>
      </w:pPr>
      <w:r>
        <w:fldChar w:fldCharType="end"/>
      </w:r>
      <w:r>
        <w:br w:type="page"/>
      </w:r>
      <w:bookmarkStart w:name="_Toc423410237" w:id="0"/>
      <w:bookmarkStart w:name="_Toc425054503" w:id="1"/>
      <w:r w:rsidR="00B817B4">
        <w:rPr/>
        <w:t xml:space="preserve">Add items in the basket and checkout</w:t>
      </w:r>
      <w:r w:rsidR="00B817B4">
        <w:rPr/>
        <w:t xml:space="preserve"> </w:t>
      </w:r>
      <w:bookmarkEnd w:id="0"/>
      <w:bookmarkEnd w:id="1"/>
    </w:p>
    <w:p xmlns:wp14="http://schemas.microsoft.com/office/word/2010/wordml" w:rsidR="00B817B4" w:rsidP="00B817B4" w:rsidRDefault="00B817B4" w14:paraId="562C75D1" wp14:textId="77777777">
      <w:pPr>
        <w:pStyle w:val="InfoBlue"/>
      </w:pPr>
    </w:p>
    <w:p xmlns:wp14="http://schemas.microsoft.com/office/word/2010/wordml" w:rsidR="00B817B4" w:rsidP="00B817B4" w:rsidRDefault="00A26A2B" w14:paraId="12A44895" wp14:noSpellErr="1" wp14:textId="072A1AE7">
      <w:pPr>
        <w:pStyle w:val="Heading1"/>
        <w:tabs>
          <w:tab w:val="clear" w:pos="432"/>
        </w:tabs>
        <w:spacing w:before="120" w:after="60"/>
        <w:ind w:left="720" w:hanging="720"/>
        <w:rPr/>
      </w:pPr>
      <w:bookmarkStart w:name="_Toc423410238" w:id="2"/>
      <w:bookmarkStart w:name="_Toc425054504" w:id="3"/>
      <w:r w:rsidR="489E718D">
        <w:rPr/>
        <w:t>Online food delivery</w:t>
      </w:r>
    </w:p>
    <w:p xmlns:wp14="http://schemas.microsoft.com/office/word/2010/wordml" w:rsidR="00B817B4" w:rsidP="00B817B4" w:rsidRDefault="00B817B4" w14:paraId="0812D3B5" wp14:textId="77777777">
      <w:pPr>
        <w:pStyle w:val="Heading2"/>
        <w:tabs>
          <w:tab w:val="clear" w:pos="461"/>
          <w:tab w:val="clear" w:pos="576"/>
        </w:tabs>
        <w:spacing w:before="120"/>
        <w:ind w:left="720" w:hanging="720"/>
      </w:pPr>
      <w:bookmarkStart w:name="_Toc508098430" w:id="4"/>
      <w:bookmarkStart w:name="_Toc479585787" w:id="5"/>
      <w:r>
        <w:t>Brief Description</w:t>
      </w:r>
      <w:bookmarkEnd w:id="2"/>
      <w:bookmarkEnd w:id="3"/>
      <w:bookmarkEnd w:id="4"/>
      <w:bookmarkEnd w:id="5"/>
    </w:p>
    <w:p w:rsidR="489E718D" w:rsidP="489E718D" w:rsidRDefault="489E718D" w14:noSpellErr="1" w14:paraId="16C355C8" w14:textId="46497540">
      <w:pPr>
        <w:pStyle w:val="BodyText"/>
        <w:bidi w:val="0"/>
        <w:spacing w:before="0" w:beforeAutospacing="off" w:after="120" w:afterAutospacing="off"/>
        <w:ind w:left="720" w:right="0"/>
        <w:jc w:val="left"/>
      </w:pPr>
      <w:r w:rsidR="489E718D">
        <w:rPr/>
        <w:t xml:space="preserve">The purpose of this document is to capture the flow of events that an actor must follow in order to use the </w:t>
      </w:r>
      <w:r w:rsidR="489E718D">
        <w:rPr/>
        <w:t>website.</w:t>
      </w:r>
    </w:p>
    <w:p xmlns:wp14="http://schemas.microsoft.com/office/word/2010/wordml" w:rsidR="00B817B4" w:rsidP="00B817B4" w:rsidRDefault="00B817B4" w14:paraId="2AA5E2E3" wp14:textId="77777777">
      <w:pPr>
        <w:pStyle w:val="Heading2"/>
        <w:tabs>
          <w:tab w:val="clear" w:pos="461"/>
          <w:tab w:val="clear" w:pos="576"/>
        </w:tabs>
        <w:spacing w:before="120"/>
        <w:ind w:left="720" w:hanging="720"/>
      </w:pPr>
      <w:bookmarkStart w:name="_Toc479585788" w:id="6"/>
      <w:r>
        <w:t>Primary Actor</w:t>
      </w:r>
      <w:bookmarkEnd w:id="6"/>
    </w:p>
    <w:p xmlns:wp14="http://schemas.microsoft.com/office/word/2010/wordml" w:rsidRPr="00CA4DB4" w:rsidR="00CA4DB4" w:rsidP="00CA4DB4" w:rsidRDefault="00CA4DB4" w14:paraId="2FDC5323" wp14:noSpellErr="1" wp14:textId="5B8E60A8">
      <w:pPr>
        <w:pStyle w:val="BodyText"/>
      </w:pPr>
      <w:r w:rsidR="489E718D">
        <w:rPr/>
        <w:t xml:space="preserve">The primary actor is represented by each user that </w:t>
      </w:r>
      <w:r w:rsidR="489E718D">
        <w:rPr/>
        <w:t>wants to order some food online.</w:t>
      </w:r>
    </w:p>
    <w:p xmlns:wp14="http://schemas.microsoft.com/office/word/2010/wordml" w:rsidR="00B817B4" w:rsidP="00B817B4" w:rsidRDefault="00B817B4" w14:paraId="68F5B921" wp14:textId="77777777">
      <w:pPr>
        <w:pStyle w:val="Heading2"/>
        <w:tabs>
          <w:tab w:val="clear" w:pos="461"/>
          <w:tab w:val="clear" w:pos="576"/>
        </w:tabs>
        <w:spacing w:before="120"/>
        <w:ind w:left="720" w:hanging="720"/>
        <w:rPr/>
      </w:pPr>
      <w:bookmarkStart w:name="_Toc479585789" w:id="7"/>
      <w:r w:rsidR="489E718D">
        <w:rPr/>
        <w:t>Stakeholders and Interests</w:t>
      </w:r>
      <w:bookmarkEnd w:id="7"/>
    </w:p>
    <w:p w:rsidR="489E718D" w:rsidP="489E718D" w:rsidRDefault="489E718D" w14:noSpellErr="1" w14:paraId="6824B27E" w14:textId="53BDEA66">
      <w:pPr>
        <w:pStyle w:val="BodyText"/>
      </w:pPr>
      <w:r w:rsidR="489E718D">
        <w:rPr/>
        <w:t>The restaurant which wants to buy this product.</w:t>
      </w:r>
    </w:p>
    <w:p xmlns:wp14="http://schemas.microsoft.com/office/word/2010/wordml" w:rsidR="00B817B4" w:rsidP="00B817B4" w:rsidRDefault="00B817B4" w14:paraId="071E4E01" wp14:textId="77777777">
      <w:pPr>
        <w:pStyle w:val="Heading2"/>
        <w:tabs>
          <w:tab w:val="clear" w:pos="461"/>
          <w:tab w:val="clear" w:pos="576"/>
        </w:tabs>
        <w:spacing w:before="120"/>
        <w:ind w:left="720" w:hanging="720"/>
      </w:pPr>
      <w:bookmarkStart w:name="_Toc479585790" w:id="8"/>
      <w:r>
        <w:t>References</w:t>
      </w:r>
      <w:bookmarkEnd w:id="8"/>
    </w:p>
    <w:p xmlns:wp14="http://schemas.microsoft.com/office/word/2010/wordml" w:rsidR="00AF21D6" w:rsidP="00AF21D6" w:rsidRDefault="00A26A2B" w14:paraId="174B4BFE" wp14:noSpellErr="1" wp14:textId="7ABFF299">
      <w:pPr>
        <w:pStyle w:val="Heading3"/>
        <w:rPr/>
      </w:pPr>
      <w:bookmarkStart w:name="_Toc479585791" w:id="9"/>
      <w:r w:rsidR="489E718D">
        <w:rPr/>
        <w:t xml:space="preserve">Online food delivery </w:t>
      </w:r>
      <w:r w:rsidR="489E718D">
        <w:rPr/>
        <w:t>Glossary</w:t>
      </w:r>
      <w:bookmarkEnd w:id="9"/>
    </w:p>
    <w:p xmlns:wp14="http://schemas.microsoft.com/office/word/2010/wordml" w:rsidRPr="00AF21D6" w:rsidR="00AF21D6" w:rsidP="00AF21D6" w:rsidRDefault="00AF21D6" w14:paraId="664355AD" wp14:textId="77777777">
      <w:pPr>
        <w:pStyle w:val="BodyText"/>
      </w:pPr>
    </w:p>
    <w:p xmlns:wp14="http://schemas.microsoft.com/office/word/2010/wordml" w:rsidR="00B817B4" w:rsidP="00B817B4" w:rsidRDefault="00B817B4" w14:paraId="516A96BB" wp14:textId="77777777">
      <w:pPr>
        <w:pStyle w:val="Heading1"/>
        <w:widowControl/>
        <w:tabs>
          <w:tab w:val="clear" w:pos="432"/>
        </w:tabs>
        <w:spacing w:before="120" w:after="60"/>
        <w:ind w:left="720" w:hanging="720"/>
      </w:pPr>
      <w:bookmarkStart w:name="_Toc423410239" w:id="10"/>
      <w:bookmarkStart w:name="_Toc425054505" w:id="11"/>
      <w:bookmarkStart w:name="_Toc508098431" w:id="12"/>
      <w:bookmarkStart w:name="_Toc479585792" w:id="13"/>
      <w:r>
        <w:t>Flow of Events</w:t>
      </w:r>
      <w:bookmarkEnd w:id="10"/>
      <w:bookmarkEnd w:id="11"/>
      <w:bookmarkEnd w:id="12"/>
      <w:bookmarkEnd w:id="13"/>
    </w:p>
    <w:p xmlns:wp14="http://schemas.microsoft.com/office/word/2010/wordml" w:rsidRPr="0027193C" w:rsidR="0027193C" w:rsidP="0027193C" w:rsidRDefault="009E2569" w14:paraId="1A965116" wp14:textId="77777777">
      <w:pPr>
        <w:jc w:val="center"/>
      </w:pPr>
      <w:r w:rsidRPr="00CB466D">
        <w:rPr>
          <w:noProof/>
        </w:rPr>
        <w:drawing>
          <wp:inline xmlns:wp14="http://schemas.microsoft.com/office/word/2010/wordprocessingDrawing" distT="0" distB="0" distL="0" distR="0" wp14:anchorId="19AC86AD" wp14:editId="7777777">
            <wp:extent cx="3771900" cy="585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817B4" w:rsidP="00B817B4" w:rsidRDefault="00B817B4" w14:paraId="79567668" wp14:textId="77777777">
      <w:pPr>
        <w:pStyle w:val="Heading2"/>
        <w:widowControl/>
        <w:tabs>
          <w:tab w:val="clear" w:pos="461"/>
          <w:tab w:val="clear" w:pos="576"/>
        </w:tabs>
        <w:spacing w:before="120"/>
        <w:ind w:left="720" w:hanging="720"/>
      </w:pPr>
      <w:bookmarkStart w:name="_Toc423410240" w:id="14"/>
      <w:bookmarkStart w:name="_Toc425054506" w:id="15"/>
      <w:bookmarkStart w:name="_Toc508098432" w:id="16"/>
      <w:bookmarkStart w:name="_Toc479585793" w:id="17"/>
      <w:r>
        <w:t>Basic Flow</w:t>
      </w:r>
      <w:bookmarkEnd w:id="14"/>
      <w:bookmarkEnd w:id="15"/>
      <w:bookmarkEnd w:id="16"/>
      <w:bookmarkEnd w:id="17"/>
      <w:r>
        <w:t xml:space="preserve"> </w:t>
      </w:r>
      <w:bookmarkStart w:name="_GoBack" w:id="18"/>
      <w:bookmarkEnd w:id="18"/>
    </w:p>
    <w:p xmlns:wp14="http://schemas.microsoft.com/office/word/2010/wordml" w:rsidRPr="00A67D86" w:rsidR="00B817B4" w:rsidP="00B817B4" w:rsidRDefault="00B817B4" w14:paraId="6C838EA7" wp14:textId="77777777">
      <w:pPr>
        <w:pStyle w:val="UseCaseSteps"/>
      </w:pPr>
      <w:r w:rsidRPr="00A67D86">
        <w:t>Use-Case Start</w:t>
      </w:r>
    </w:p>
    <w:p w:rsidR="489E718D" w:rsidP="489E718D" w:rsidRDefault="489E718D" w14:noSpellErr="1" w14:paraId="43D2494A" w14:textId="744A58E3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en-GB"/>
        </w:rPr>
      </w:pPr>
      <w:r w:rsidRPr="489E718D" w:rsidR="489E718D">
        <w:rPr>
          <w:lang w:val="en-GB"/>
        </w:rPr>
        <w:t xml:space="preserve">This use case starts when the actor wants to </w:t>
      </w:r>
      <w:r w:rsidRPr="489E718D" w:rsidR="489E718D">
        <w:rPr>
          <w:lang w:val="en-GB"/>
        </w:rPr>
        <w:t>order food online.</w:t>
      </w:r>
    </w:p>
    <w:p w:rsidR="489E718D" w:rsidP="489E718D" w:rsidRDefault="489E718D" w14:noSpellErr="1" w14:paraId="3A9C71A4" w14:textId="3F5856DB">
      <w:pPr>
        <w:pStyle w:val="Heading3"/>
        <w:bidi w:val="0"/>
        <w:spacing w:before="120" w:beforeAutospacing="off" w:after="60" w:afterAutospacing="off"/>
        <w:ind w:left="720" w:right="0" w:hanging="720"/>
        <w:jc w:val="left"/>
        <w:rPr>
          <w:lang w:val="en-GB"/>
        </w:rPr>
      </w:pPr>
      <w:r w:rsidRPr="489E718D" w:rsidR="489E718D">
        <w:rPr>
          <w:lang w:val="en-GB"/>
        </w:rPr>
        <w:t>User enters the website and tries to log in.</w:t>
      </w:r>
    </w:p>
    <w:p xmlns:wp14="http://schemas.microsoft.com/office/word/2010/wordml" w:rsidR="0058277F" w:rsidP="489E718D" w:rsidRDefault="001C0F9A" w14:paraId="12B85B55" wp14:noSpellErr="1" wp14:textId="1AD0FD4C">
      <w:pPr>
        <w:pStyle w:val="Heading3"/>
        <w:rPr>
          <w:lang w:val="en-GB"/>
        </w:rPr>
      </w:pPr>
      <w:r w:rsidRPr="489E718D" w:rsidR="489E718D">
        <w:rPr>
          <w:lang w:val="en-GB"/>
        </w:rPr>
        <w:t xml:space="preserve">System </w:t>
      </w:r>
      <w:r w:rsidRPr="489E718D" w:rsidR="489E718D">
        <w:rPr>
          <w:lang w:val="en-GB"/>
        </w:rPr>
        <w:t>detects if the user is valid or not</w:t>
      </w:r>
    </w:p>
    <w:p xmlns:wp14="http://schemas.microsoft.com/office/word/2010/wordml" w:rsidR="0058277F" w:rsidP="489E718D" w:rsidRDefault="0058277F" w14:paraId="235E8233" wp14:noSpellErr="1" wp14:textId="77481AE8">
      <w:pPr>
        <w:pStyle w:val="Heading3"/>
        <w:rPr>
          <w:lang w:val="en-GB"/>
        </w:rPr>
      </w:pPr>
      <w:bookmarkStart w:name="_Ref479582856" w:id="23"/>
      <w:bookmarkStart w:name="_Ref479583223" w:id="24"/>
      <w:bookmarkStart w:name="_Toc479585796" w:id="25"/>
      <w:r w:rsidRPr="489E718D" w:rsidR="489E718D">
        <w:rPr>
          <w:lang w:val="en-GB"/>
        </w:rPr>
        <w:t xml:space="preserve">User </w:t>
      </w:r>
      <w:r w:rsidRPr="489E718D" w:rsidR="489E718D">
        <w:rPr>
          <w:lang w:val="en-GB"/>
        </w:rPr>
        <w:t>adds an item in the basket</w:t>
      </w:r>
      <w:bookmarkEnd w:id="23"/>
      <w:bookmarkEnd w:id="24"/>
      <w:bookmarkEnd w:id="25"/>
    </w:p>
    <w:p xmlns:wp14="http://schemas.microsoft.com/office/word/2010/wordml" w:rsidRPr="007D2521" w:rsidR="007D2521" w:rsidP="489E718D" w:rsidRDefault="007D2521" w14:paraId="5F449477" wp14:noSpellErr="1" wp14:textId="67704E02">
      <w:pPr>
        <w:pStyle w:val="Heading3"/>
        <w:rPr>
          <w:lang w:val="en-GB"/>
        </w:rPr>
      </w:pPr>
      <w:bookmarkStart w:name="_Ref479538440" w:id="26"/>
      <w:bookmarkStart w:name="_Toc479585797" w:id="27"/>
      <w:r w:rsidRPr="489E718D" w:rsidR="489E718D">
        <w:rPr>
          <w:lang w:val="en-GB"/>
        </w:rPr>
        <w:t xml:space="preserve">The </w:t>
      </w:r>
      <w:r w:rsidRPr="489E718D" w:rsidR="489E718D">
        <w:rPr>
          <w:lang w:val="en-GB"/>
        </w:rPr>
        <w:t>user can checkout or add another item in the basket.</w:t>
      </w:r>
      <w:bookmarkEnd w:id="26"/>
      <w:bookmarkEnd w:id="27"/>
    </w:p>
    <w:p xmlns:wp14="http://schemas.microsoft.com/office/word/2010/wordml" w:rsidRPr="000E68C2" w:rsidR="0058277F" w:rsidP="000E68C2" w:rsidRDefault="0058277F" w14:paraId="7DF4E37C" wp14:textId="77777777">
      <w:pPr>
        <w:pStyle w:val="BodyText"/>
        <w:rPr>
          <w:lang w:val="en-GB"/>
        </w:rPr>
      </w:pPr>
    </w:p>
    <w:p xmlns:wp14="http://schemas.microsoft.com/office/word/2010/wordml" w:rsidR="00B817B4" w:rsidP="00B817B4" w:rsidRDefault="00B817B4" w14:paraId="1704E252" wp14:textId="77777777">
      <w:pPr>
        <w:pStyle w:val="UseCaseSteps"/>
      </w:pPr>
      <w:r>
        <w:t>Use-Case End</w:t>
      </w:r>
    </w:p>
    <w:p xmlns:wp14="http://schemas.microsoft.com/office/word/2010/wordml" w:rsidR="007D2521" w:rsidP="489E718D" w:rsidRDefault="007D2521" w14:paraId="78BEEBD2" wp14:textId="17634A65">
      <w:pPr>
        <w:pStyle w:val="BodyText"/>
        <w:rPr>
          <w:lang w:val="en-GB"/>
        </w:rPr>
      </w:pPr>
      <w:r>
        <w:rPr>
          <w:lang w:val="en-GB"/>
        </w:rPr>
        <w:t>The user</w:t>
      </w:r>
      <w:r w:rsidR="002B50B8">
        <w:rPr>
          <w:lang w:val="en-GB"/>
        </w:rPr>
        <w:t xml:space="preserve"> ends the </w:t>
      </w:r>
      <w:r w:rsidR="001C0F9A">
        <w:rPr>
          <w:lang w:val="en-GB"/>
        </w:rPr>
        <w:t>application</w:t>
      </w:r>
      <w:r w:rsidR="002B50B8">
        <w:rPr>
          <w:lang w:val="en-GB"/>
        </w:rPr>
        <w:t xml:space="preserve">. </w:t>
      </w:r>
      <w:r>
        <w:rPr>
          <w:lang w:val="en-GB"/>
        </w:rPr>
        <w:t xml:space="preserve"> </w:t>
      </w:r>
      <w:r w:rsidRPr="489E718D" w:rsidR="005342AC">
        <w:fldChar w:fldCharType="begin"/>
      </w:r>
      <w:r w:rsidR="005342AC">
        <w:rPr>
          <w:lang w:val="en-GB"/>
        </w:rPr>
        <w:instrText xml:space="preserve"> REF _Ref479538375 \r \h </w:instrText>
      </w:r>
      <w:r w:rsidR="005342AC">
        <w:rPr>
          <w:lang w:val="en-GB"/>
        </w:rPr>
      </w:r>
      <w:r w:rsidR="005342AC">
        <w:rPr>
          <w:lang w:val="en-GB"/>
        </w:rPr>
        <w:fldChar w:fldCharType="separate"/>
      </w:r>
      <w:r w:rsidR="005342AC">
        <w:rPr>
          <w:lang w:val="en-GB"/>
        </w:rPr>
        <w:t>2.1</w:t>
      </w:r>
      <w:r w:rsidR="005342AC">
        <w:rPr>
          <w:lang w:val="en-GB"/>
        </w:rPr>
        <w:t>.</w:t>
      </w:r>
      <w:r w:rsidR="005342AC">
        <w:rPr>
          <w:lang w:val="en-GB"/>
        </w:rPr>
        <w:t>2.1.1</w:t>
      </w:r>
      <w:r w:rsidRPr="489E718D" w:rsidR="005342AC">
        <w:fldChar w:fldCharType="end"/>
      </w:r>
      <w:r w:rsidR="005342AC">
        <w:rPr>
          <w:lang w:val="en-GB"/>
        </w:rPr>
        <w:t xml:space="preserve">,</w:t>
      </w:r>
      <w:r w:rsidR="005342AC">
        <w:rPr>
          <w:lang w:val="en-GB"/>
        </w:rPr>
        <w:t xml:space="preserve"> </w:t>
      </w:r>
      <w:r w:rsidRPr="489E718D" w:rsidR="005342AC">
        <w:fldChar w:fldCharType="begin"/>
      </w:r>
      <w:r w:rsidR="005342AC">
        <w:rPr>
          <w:lang w:val="en-GB"/>
        </w:rPr>
        <w:instrText xml:space="preserve"> REF _Ref479538410 \r \h </w:instrText>
      </w:r>
      <w:r w:rsidR="005342AC">
        <w:rPr>
          <w:lang w:val="en-GB"/>
        </w:rPr>
      </w:r>
      <w:r w:rsidR="005342AC">
        <w:rPr>
          <w:lang w:val="en-GB"/>
        </w:rPr>
        <w:fldChar w:fldCharType="separate"/>
      </w:r>
      <w:r w:rsidR="005342AC">
        <w:rPr>
          <w:lang w:val="en-GB"/>
        </w:rPr>
        <w:t>2.1.</w:t>
      </w:r>
      <w:r w:rsidR="005342AC">
        <w:rPr>
          <w:lang w:val="en-GB"/>
        </w:rPr>
        <w:t>3</w:t>
      </w:r>
      <w:r w:rsidR="005342AC">
        <w:rPr>
          <w:lang w:val="en-GB"/>
        </w:rPr>
        <w:t>.1.1</w:t>
      </w:r>
      <w:r w:rsidRPr="489E718D" w:rsidR="005342AC">
        <w:fldChar w:fldCharType="end"/>
      </w:r>
      <w:r w:rsidR="005342AC">
        <w:rPr>
          <w:lang w:val="en-GB"/>
        </w:rPr>
        <w:t xml:space="preserve">, </w:t>
      </w:r>
      <w:r w:rsidRPr="489E718D" w:rsidR="005342AC">
        <w:fldChar w:fldCharType="begin"/>
      </w:r>
      <w:r w:rsidR="005342AC">
        <w:rPr>
          <w:lang w:val="en-GB"/>
        </w:rPr>
        <w:instrText xml:space="preserve"> REF _Ref479538434 \r \h </w:instrText>
      </w:r>
      <w:r w:rsidR="005342AC">
        <w:rPr>
          <w:lang w:val="en-GB"/>
        </w:rPr>
      </w:r>
      <w:r w:rsidR="005342AC">
        <w:rPr>
          <w:lang w:val="en-GB"/>
        </w:rPr>
        <w:fldChar w:fldCharType="separate"/>
      </w:r>
      <w:r w:rsidR="005342AC">
        <w:rPr>
          <w:lang w:val="en-GB"/>
        </w:rPr>
        <w:t>2.1.</w:t>
      </w:r>
      <w:r w:rsidR="005342AC">
        <w:rPr>
          <w:lang w:val="en-GB"/>
        </w:rPr>
        <w:t>3</w:t>
      </w:r>
      <w:r w:rsidR="005342AC">
        <w:rPr>
          <w:lang w:val="en-GB"/>
        </w:rPr>
        <w:t>.2.1</w:t>
      </w:r>
      <w:r w:rsidRPr="489E718D" w:rsidR="005342AC">
        <w:fldChar w:fldCharType="end"/>
      </w:r>
      <w:r w:rsidR="005342AC">
        <w:rPr>
          <w:lang w:val="en-GB"/>
        </w:rPr>
        <w:t xml:space="preserve">, </w:t>
      </w:r>
      <w:r w:rsidRPr="489E718D" w:rsidR="005342AC">
        <w:fldChar w:fldCharType="begin"/>
      </w:r>
      <w:r w:rsidR="005342AC">
        <w:rPr>
          <w:lang w:val="en-GB"/>
        </w:rPr>
        <w:instrText xml:space="preserve"> REF _Ref479538440 \r \h </w:instrText>
      </w:r>
      <w:r w:rsidR="005342AC">
        <w:rPr>
          <w:lang w:val="en-GB"/>
        </w:rPr>
      </w:r>
      <w:r w:rsidR="005342AC">
        <w:rPr>
          <w:lang w:val="en-GB"/>
        </w:rPr>
        <w:fldChar w:fldCharType="separate"/>
      </w:r>
      <w:r w:rsidR="005342AC">
        <w:rPr>
          <w:lang w:val="en-GB"/>
        </w:rPr>
        <w:t>2.1</w:t>
      </w:r>
      <w:r w:rsidR="005342AC">
        <w:rPr>
          <w:lang w:val="en-GB"/>
        </w:rPr>
        <w:t>.</w:t>
      </w:r>
      <w:r w:rsidR="005342AC">
        <w:rPr>
          <w:lang w:val="en-GB"/>
        </w:rPr>
        <w:t>4</w:t>
      </w:r>
      <w:r w:rsidRPr="489E718D" w:rsidR="005342AC">
        <w:fldChar w:fldCharType="end"/>
      </w:r>
    </w:p>
    <w:p xmlns:wp14="http://schemas.microsoft.com/office/word/2010/wordml" w:rsidR="004752BA" w:rsidP="004752BA" w:rsidRDefault="004752BA" w14:paraId="3CA4B2C9" wp14:textId="77777777">
      <w:pPr>
        <w:pStyle w:val="Heading2"/>
        <w:rPr>
          <w:lang w:val="en-GB"/>
        </w:rPr>
      </w:pPr>
      <w:bookmarkStart w:name="_Toc479585798" w:id="28"/>
      <w:r>
        <w:rPr>
          <w:lang w:val="en-GB"/>
        </w:rPr>
        <w:t>Alternative flow</w:t>
      </w:r>
      <w:bookmarkEnd w:id="28"/>
    </w:p>
    <w:p xmlns:wp14="http://schemas.microsoft.com/office/word/2010/wordml" w:rsidR="004752BA" w:rsidP="489E718D" w:rsidRDefault="004752BA" w14:paraId="2163F7EC" wp14:noSpellErr="1" wp14:textId="542CCE58">
      <w:pPr>
        <w:pStyle w:val="Heading3"/>
        <w:rPr>
          <w:lang w:val="en-GB"/>
        </w:rPr>
      </w:pPr>
      <w:bookmarkStart w:name="_Toc479585799" w:id="29"/>
      <w:r>
        <w:rPr>
          <w:lang w:val="en-GB"/>
        </w:rPr>
        <w:t xml:space="preserve">The </w:t>
      </w:r>
      <w:r>
        <w:rPr>
          <w:lang w:val="en-GB"/>
        </w:rPr>
        <w:t xml:space="preserve">user does not have an account</w:t>
      </w:r>
      <w:r>
        <w:rPr>
          <w:lang w:val="en-GB"/>
        </w:rPr>
        <w:t>.</w:t>
      </w:r>
      <w:r w:rsidR="00676996">
        <w:rPr>
          <w:lang w:val="en-GB"/>
        </w:rPr>
        <w:t xml:space="preserve"> </w:t>
      </w:r>
      <w:r w:rsidRPr="489E718D" w:rsidR="00676996">
        <w:fldChar w:fldCharType="begin"/>
      </w:r>
      <w:r w:rsidR="00676996">
        <w:rPr>
          <w:lang w:val="en-GB"/>
        </w:rPr>
        <w:instrText xml:space="preserve"> REF _Ref479582368 \r \h </w:instrText>
      </w:r>
      <w:r w:rsidR="00676996">
        <w:rPr>
          <w:lang w:val="en-GB"/>
        </w:rPr>
      </w:r>
      <w:r w:rsidR="00676996">
        <w:rPr>
          <w:lang w:val="en-GB"/>
        </w:rPr>
        <w:fldChar w:fldCharType="separate"/>
      </w:r>
      <w:r w:rsidR="00676996">
        <w:rPr>
          <w:lang w:val="en-GB"/>
        </w:rPr>
        <w:t>2.1.2</w:t>
      </w:r>
      <w:bookmarkEnd w:id="29"/>
      <w:r w:rsidRPr="489E718D" w:rsidR="00676996">
        <w:fldChar w:fldCharType="end"/>
      </w:r>
    </w:p>
    <w:p xmlns:wp14="http://schemas.microsoft.com/office/word/2010/wordml" w:rsidR="004752BA" w:rsidP="004752BA" w:rsidRDefault="004752BA" w14:paraId="4C5B9836" wp14:textId="77777777">
      <w:pPr>
        <w:pStyle w:val="UseCaseSteps"/>
      </w:pPr>
      <w:r>
        <w:t>Alternative Flow Starts</w:t>
      </w:r>
    </w:p>
    <w:p xmlns:wp14="http://schemas.microsoft.com/office/word/2010/wordml" w:rsidR="004752BA" w:rsidP="489E718D" w:rsidRDefault="004752BA" w14:paraId="44FB30F8" w14:noSpellErr="1" wp14:textId="775F646A">
      <w:pPr>
        <w:pStyle w:val="BodyText"/>
        <w:ind w:left="0"/>
        <w:rPr>
          <w:lang w:val="en-GB"/>
        </w:rPr>
      </w:pPr>
      <w:r>
        <w:rPr>
          <w:lang w:val="en-GB"/>
        </w:rPr>
        <w:tab/>
      </w:r>
      <w:r w:rsidR="001C0F9A">
        <w:rPr>
          <w:lang w:val="en-GB"/>
        </w:rPr>
        <w:t xml:space="preserve">The </w:t>
      </w:r>
      <w:r w:rsidR="001C0F9A">
        <w:rPr>
          <w:lang w:val="en-GB"/>
        </w:rPr>
        <w:t>user has to create an account.</w:t>
      </w:r>
      <w:r>
        <w:rPr>
          <w:lang w:val="en-GB"/>
        </w:rPr>
        <w:tab/>
      </w:r>
      <w:r w:rsidR="00676996">
        <w:rPr>
          <w:lang w:val="en-GB"/>
        </w:rPr>
      </w:r>
    </w:p>
    <w:p xmlns:wp14="http://schemas.microsoft.com/office/word/2010/wordml" w:rsidR="00676996" w:rsidP="489E718D" w:rsidRDefault="001C0F9A" w14:paraId="30ECA305" wp14:noSpellErr="1" wp14:textId="53AA8068">
      <w:pPr>
        <w:pStyle w:val="Heading3"/>
        <w:rPr>
          <w:lang w:val="en-GB"/>
        </w:rPr>
      </w:pPr>
      <w:r w:rsidRPr="489E718D" w:rsidR="489E718D">
        <w:rPr>
          <w:lang w:val="en-GB"/>
        </w:rPr>
        <w:t>The user wants to add another item in the basket</w:t>
      </w:r>
    </w:p>
    <w:p xmlns:wp14="http://schemas.microsoft.com/office/word/2010/wordml" w:rsidR="00676996" w:rsidP="00676996" w:rsidRDefault="00676996" w14:paraId="5E31E6C3" wp14:textId="77777777">
      <w:pPr>
        <w:pStyle w:val="UseCaseSteps"/>
      </w:pPr>
      <w:r>
        <w:t>Alternative Flow Starts</w:t>
      </w:r>
    </w:p>
    <w:p xmlns:wp14="http://schemas.microsoft.com/office/word/2010/wordml" w:rsidR="00676996" w:rsidP="489E718D" w:rsidRDefault="00676996" w14:paraId="69435CB2" wp14:noSpellErr="1" wp14:textId="5A82067E">
      <w:pPr>
        <w:pStyle w:val="BodyText"/>
        <w:ind w:left="0"/>
        <w:rPr>
          <w:lang w:val="en-GB"/>
        </w:rPr>
      </w:pPr>
      <w:r>
        <w:rPr>
          <w:lang w:val="en-GB"/>
        </w:rPr>
        <w:tab/>
      </w:r>
      <w:r w:rsidR="001C0F9A">
        <w:rPr>
          <w:lang w:val="en-GB"/>
        </w:rPr>
        <w:t>The user has to</w:t>
      </w:r>
      <w:r w:rsidR="001C0F9A">
        <w:rPr>
          <w:lang w:val="en-GB"/>
        </w:rPr>
        <w:t xml:space="preserve"> </w:t>
      </w:r>
      <w:r w:rsidR="001C0F9A">
        <w:rPr>
          <w:lang w:val="en-GB"/>
        </w:rPr>
        <w:t>browse the menu again and add</w:t>
      </w:r>
      <w:r w:rsidR="001C0F9A">
        <w:rPr>
          <w:lang w:val="en-GB"/>
        </w:rPr>
        <w:t xml:space="preserve"> an</w:t>
      </w:r>
      <w:r w:rsidR="001C0F9A">
        <w:rPr>
          <w:lang w:val="en-GB"/>
        </w:rPr>
        <w:t xml:space="preserve"> </w:t>
      </w:r>
      <w:r w:rsidR="001C0F9A">
        <w:rPr>
          <w:lang w:val="en-GB"/>
        </w:rPr>
        <w:t>item in the basket.</w:t>
      </w:r>
    </w:p>
    <w:p xmlns:wp14="http://schemas.microsoft.com/office/word/2010/wordml" w:rsidRPr="0020606C" w:rsidR="00B817B4" w:rsidP="489E718D" w:rsidRDefault="00B817B4" w14:paraId="3041E394" wp14:noSpellErr="1" wp14:textId="5576CF01">
      <w:pPr>
        <w:pStyle w:val="BodyText"/>
        <w:ind w:left="0"/>
        <w:rPr>
          <w:lang w:val="en-GB"/>
        </w:rPr>
      </w:pPr>
    </w:p>
    <w:p xmlns:wp14="http://schemas.microsoft.com/office/word/2010/wordml" w:rsidR="00B817B4" w:rsidP="00B817B4" w:rsidRDefault="00B817B4" w14:paraId="7C34F6A7" wp14:textId="77777777">
      <w:pPr>
        <w:pStyle w:val="Heading1"/>
        <w:tabs>
          <w:tab w:val="clear" w:pos="432"/>
        </w:tabs>
        <w:spacing w:before="120" w:after="60"/>
        <w:ind w:left="720" w:hanging="720"/>
      </w:pPr>
      <w:bookmarkStart w:name="_Toc423410251" w:id="30"/>
      <w:bookmarkStart w:name="_Toc425054510" w:id="31"/>
      <w:bookmarkStart w:name="_Toc508098436" w:id="32"/>
      <w:bookmarkStart w:name="_Toc479585802" w:id="33"/>
      <w:r>
        <w:t>Special Requirements</w:t>
      </w:r>
      <w:bookmarkEnd w:id="30"/>
      <w:bookmarkEnd w:id="31"/>
      <w:bookmarkEnd w:id="32"/>
      <w:bookmarkEnd w:id="33"/>
    </w:p>
    <w:p xmlns:wp14="http://schemas.microsoft.com/office/word/2010/wordml" w:rsidR="00B817B4" w:rsidP="00B817B4" w:rsidRDefault="004E2241" w14:paraId="39A72112" wp14:noSpellErr="1" wp14:textId="51E4D7F0">
      <w:pPr>
        <w:pStyle w:val="Heading2"/>
        <w:widowControl/>
        <w:tabs>
          <w:tab w:val="clear" w:pos="461"/>
          <w:tab w:val="clear" w:pos="576"/>
        </w:tabs>
        <w:spacing w:before="120"/>
        <w:ind w:left="720" w:hanging="720"/>
        <w:rPr/>
      </w:pPr>
      <w:bookmarkStart w:name="_Toc479585803" w:id="34"/>
      <w:r w:rsidR="489E718D">
        <w:rPr/>
        <w:t xml:space="preserve">Ability to </w:t>
      </w:r>
      <w:r w:rsidR="489E718D">
        <w:rPr/>
        <w:t>calculate the average delivery time</w:t>
      </w:r>
      <w:bookmarkEnd w:id="34"/>
    </w:p>
    <w:p xmlns:wp14="http://schemas.microsoft.com/office/word/2010/wordml" w:rsidRPr="00BF2BDC" w:rsidR="00B817B4" w:rsidP="00B817B4" w:rsidRDefault="00B817B4" w14:paraId="722B00AE" wp14:noSpellErr="1" wp14:textId="012234D9">
      <w:r w:rsidR="489E718D">
        <w:rPr/>
        <w:t xml:space="preserve">The user wants to </w:t>
      </w:r>
      <w:r w:rsidR="489E718D">
        <w:rPr/>
        <w:t>be aware of the time interval in which the order will arrive.</w:t>
      </w:r>
    </w:p>
    <w:p xmlns:wp14="http://schemas.microsoft.com/office/word/2010/wordml" w:rsidR="00B817B4" w:rsidP="00B817B4" w:rsidRDefault="00B817B4" w14:paraId="42C6D796" wp14:textId="77777777"/>
    <w:p xmlns:wp14="http://schemas.microsoft.com/office/word/2010/wordml" w:rsidR="00B817B4" w:rsidP="00B817B4" w:rsidRDefault="00B817B4" w14:paraId="66D17006" wp14:textId="77777777">
      <w:pPr>
        <w:pStyle w:val="Heading1"/>
        <w:widowControl/>
        <w:tabs>
          <w:tab w:val="clear" w:pos="432"/>
        </w:tabs>
        <w:spacing w:before="120" w:after="60"/>
        <w:ind w:left="720" w:hanging="720"/>
        <w:rPr/>
      </w:pPr>
      <w:bookmarkStart w:name="_Toc423410253" w:id="35"/>
      <w:bookmarkStart w:name="_Toc425054512" w:id="36"/>
      <w:bookmarkStart w:name="_Toc508098438" w:id="37"/>
      <w:bookmarkStart w:name="_Toc479585804" w:id="38"/>
      <w:r w:rsidR="489E718D">
        <w:rPr/>
        <w:t>Preconditions</w:t>
      </w:r>
      <w:bookmarkEnd w:id="35"/>
      <w:bookmarkEnd w:id="36"/>
      <w:bookmarkEnd w:id="37"/>
      <w:bookmarkEnd w:id="38"/>
    </w:p>
    <w:p xmlns:wp14="http://schemas.microsoft.com/office/word/2010/wordml" w:rsidRPr="002D64DD" w:rsidR="002D64DD" w:rsidP="489E718D" w:rsidRDefault="002D64DD" w14:paraId="6E1831B3" wp14:noSpellErr="1" wp14:textId="669EAABB">
      <w:pPr>
        <w:ind w:firstLine="720"/>
      </w:pPr>
      <w:r w:rsidR="489E718D">
        <w:rPr/>
        <w:t>NAN</w:t>
      </w:r>
    </w:p>
    <w:p xmlns:wp14="http://schemas.microsoft.com/office/word/2010/wordml" w:rsidR="00B817B4" w:rsidP="00B817B4" w:rsidRDefault="00B817B4" w14:paraId="47E1DB49" wp14:textId="77777777" wp14:noSpellErr="1">
      <w:pPr>
        <w:pStyle w:val="Heading1"/>
        <w:widowControl/>
        <w:tabs>
          <w:tab w:val="clear" w:pos="432"/>
        </w:tabs>
        <w:spacing w:before="120" w:after="60"/>
        <w:ind w:left="720" w:hanging="720"/>
        <w:rPr/>
      </w:pPr>
      <w:bookmarkStart w:name="_Toc423410255" w:id="40"/>
      <w:bookmarkStart w:name="_Toc425054514" w:id="41"/>
      <w:bookmarkStart w:name="_Toc508098440" w:id="42"/>
      <w:bookmarkStart w:name="_Toc479585807" w:id="43"/>
      <w:r w:rsidR="489E718D">
        <w:rPr/>
        <w:t>Postconditions</w:t>
      </w:r>
      <w:bookmarkEnd w:id="40"/>
      <w:bookmarkEnd w:id="41"/>
      <w:bookmarkEnd w:id="42"/>
      <w:bookmarkEnd w:id="43"/>
    </w:p>
    <w:p w:rsidR="489E718D" w:rsidP="489E718D" w:rsidRDefault="489E718D" w14:noSpellErr="1" w14:paraId="5C2B7146" w14:textId="63358019">
      <w:pPr>
        <w:pStyle w:val="Normal"/>
        <w:ind w:firstLine="720"/>
      </w:pPr>
      <w:r w:rsidRPr="489E718D" w:rsidR="489E718D">
        <w:rPr/>
        <w:t>NAN</w:t>
      </w:r>
    </w:p>
    <w:p xmlns:wp14="http://schemas.microsoft.com/office/word/2010/wordml" w:rsidRPr="00770E50" w:rsidR="00770E50" w:rsidP="00770E50" w:rsidRDefault="00770E50" w14:paraId="54E11D2A" wp14:textId="77777777"/>
    <w:p xmlns:wp14="http://schemas.microsoft.com/office/word/2010/wordml" w:rsidR="00B817B4" w:rsidP="00B817B4" w:rsidRDefault="00B817B4" w14:paraId="63EB5FC2" wp14:textId="77777777">
      <w:pPr>
        <w:pStyle w:val="Heading1"/>
        <w:tabs>
          <w:tab w:val="clear" w:pos="432"/>
        </w:tabs>
        <w:spacing w:before="120" w:after="60"/>
        <w:ind w:left="720" w:hanging="720"/>
        <w:rPr/>
      </w:pPr>
      <w:bookmarkStart w:name="_Toc508098442" w:id="45"/>
      <w:bookmarkStart w:name="_Toc479585809" w:id="46"/>
      <w:r w:rsidR="489E718D">
        <w:rPr/>
        <w:t>Extension Points</w:t>
      </w:r>
      <w:bookmarkEnd w:id="45"/>
      <w:bookmarkEnd w:id="46"/>
    </w:p>
    <w:p xmlns:wp14="http://schemas.microsoft.com/office/word/2010/wordml" w:rsidR="00770E50" w:rsidP="00770E50" w:rsidRDefault="00770E50" w14:paraId="675BCE60" wp14:textId="77777777">
      <w:pPr>
        <w:ind w:firstLine="720"/>
      </w:pPr>
      <w:r>
        <w:t>NAN</w:t>
      </w:r>
    </w:p>
    <w:p xmlns:wp14="http://schemas.microsoft.com/office/word/2010/wordml" w:rsidRPr="00770E50" w:rsidR="00770E50" w:rsidP="00770E50" w:rsidRDefault="00770E50" w14:paraId="31126E5D" wp14:textId="77777777"/>
    <w:p xmlns:wp14="http://schemas.microsoft.com/office/word/2010/wordml" w:rsidR="00B817B4" w:rsidP="00B817B4" w:rsidRDefault="00B817B4" w14:paraId="1075C2D9" wp14:textId="77777777">
      <w:pPr>
        <w:pStyle w:val="Heading1"/>
        <w:tabs>
          <w:tab w:val="clear" w:pos="432"/>
        </w:tabs>
        <w:spacing w:before="120" w:after="60"/>
        <w:ind w:left="720" w:hanging="720"/>
        <w:rPr/>
      </w:pPr>
      <w:bookmarkStart w:name="_Toc479585810" w:id="47"/>
      <w:r w:rsidR="489E718D">
        <w:rPr/>
        <w:t>Technology and Data Variation List</w:t>
      </w:r>
      <w:bookmarkEnd w:id="47"/>
    </w:p>
    <w:p xmlns:wp14="http://schemas.microsoft.com/office/word/2010/wordml" w:rsidRPr="00BF2BDC" w:rsidR="00B817B4" w:rsidP="00B817B4" w:rsidRDefault="00770E50" w14:paraId="384DC92B" wp14:textId="77777777">
      <w:pPr>
        <w:pStyle w:val="BodyText"/>
        <w:rPr>
          <w:lang w:val="en-GB"/>
        </w:rPr>
      </w:pPr>
      <w:r>
        <w:rPr>
          <w:lang w:val="en-GB"/>
        </w:rPr>
        <w:t>NAN</w:t>
      </w:r>
    </w:p>
    <w:p xmlns:wp14="http://schemas.microsoft.com/office/word/2010/wordml" w:rsidR="00B817B4" w:rsidP="00B817B4" w:rsidRDefault="00B817B4" w14:paraId="462FCC2C" wp14:textId="77777777">
      <w:pPr>
        <w:pStyle w:val="Heading1"/>
        <w:tabs>
          <w:tab w:val="clear" w:pos="432"/>
        </w:tabs>
        <w:spacing w:before="120" w:after="60"/>
        <w:ind w:left="720" w:hanging="720"/>
        <w:rPr/>
      </w:pPr>
      <w:bookmarkStart w:name="_Toc479585811" w:id="48"/>
      <w:r w:rsidR="489E718D">
        <w:rPr/>
        <w:t>Open Questions</w:t>
      </w:r>
      <w:bookmarkEnd w:id="48"/>
    </w:p>
    <w:p xmlns:wp14="http://schemas.microsoft.com/office/word/2010/wordml" w:rsidR="00770E50" w:rsidP="00770E50" w:rsidRDefault="00770E50" w14:paraId="16CBF6AE" wp14:textId="77777777">
      <w:pPr>
        <w:pStyle w:val="BodyTextIndent"/>
        <w:ind w:firstLine="360"/>
      </w:pPr>
      <w:r>
        <w:t>NAN</w:t>
      </w:r>
    </w:p>
    <w:p xmlns:wp14="http://schemas.microsoft.com/office/word/2010/wordml" w:rsidR="008F2CE4" w:rsidP="008F2CE4" w:rsidRDefault="008F2CE4" w14:paraId="2DE403A5" wp14:textId="77777777"/>
    <w:sectPr w:rsidR="008F2CE4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27388" w:rsidRDefault="00027388" w14:paraId="16287F21" wp14:textId="77777777">
      <w:r>
        <w:separator/>
      </w:r>
    </w:p>
  </w:endnote>
  <w:endnote w:type="continuationSeparator" w:id="0">
    <w:p xmlns:wp14="http://schemas.microsoft.com/office/word/2010/wordml" w:rsidR="00027388" w:rsidRDefault="00027388" w14:paraId="5BE93A6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D7EA1" w:rsidRDefault="009D7EA1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9D7EA1" w:rsidRDefault="009D7EA1" w14:paraId="62431CDC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="009D7EA1" w14:paraId="3BC585C8" wp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D7EA1" w:rsidRDefault="009D7EA1" w14:paraId="0B4020A7" wp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D7EA1" w:rsidRDefault="009D7EA1" w14:paraId="1D7B270A" wp14:textId="77777777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D7EA1" w:rsidRDefault="009D7EA1" w14:paraId="4FE5720B" wp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B6CD5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B6CD5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xmlns:wp14="http://schemas.microsoft.com/office/word/2010/wordml" w:rsidR="009D7EA1" w:rsidRDefault="009D7EA1" w14:paraId="4F904CB7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D7EA1" w:rsidRDefault="009D7EA1" w14:paraId="49E398E2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27388" w:rsidRDefault="00027388" w14:paraId="34B3F2EB" wp14:textId="77777777">
      <w:r>
        <w:separator/>
      </w:r>
    </w:p>
  </w:footnote>
  <w:footnote w:type="continuationSeparator" w:id="0">
    <w:p xmlns:wp14="http://schemas.microsoft.com/office/word/2010/wordml" w:rsidR="00027388" w:rsidRDefault="00027388" w14:paraId="7D34F5C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9D7EA1" w14:paraId="4838A69B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D7EA1" w:rsidRDefault="009D7EA1" w14:paraId="21530076" wp14:textId="77777777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9D7EA1" w:rsidRDefault="00506316" w14:paraId="24FCFF79" wp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0.0.1</w:t>
          </w:r>
        </w:p>
      </w:tc>
    </w:tr>
    <w:tr xmlns:wp14="http://schemas.microsoft.com/office/word/2010/wordml" w:rsidR="009D7EA1" w14:paraId="7F0D1BE2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D7EA1" w:rsidP="00506316" w:rsidRDefault="009D7EA1" w14:paraId="45A55662" wp14:textId="77777777">
          <w:fldSimple w:instr=" TITLE  \* MERGEFORMAT ">
            <w:r w:rsidR="007362A8">
              <w:t>Use Case Specification</w:t>
            </w:r>
            <w:r w:rsidR="00506316">
              <w:t>: Teleport to a specific point</w:t>
            </w:r>
            <w:r w:rsidR="007362A8">
              <w:t xml:space="preserve"> </w:t>
            </w:r>
          </w:fldSimple>
        </w:p>
      </w:tc>
      <w:tc>
        <w:tcPr>
          <w:tcW w:w="3179" w:type="dxa"/>
        </w:tcPr>
        <w:p w:rsidR="009D7EA1" w:rsidP="00297172" w:rsidRDefault="00506316" w14:paraId="6211E7AD" wp14:textId="77777777">
          <w:r>
            <w:t xml:space="preserve">  Date:  </w:t>
          </w:r>
          <w:r w:rsidR="00297172">
            <w:t>19.03.2018</w:t>
          </w:r>
        </w:p>
      </w:tc>
    </w:tr>
    <w:tr xmlns:wp14="http://schemas.microsoft.com/office/word/2010/wordml" w:rsidR="009D7EA1" w14:paraId="023C68CD" wp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9D7EA1" w:rsidRDefault="009D7EA1" w14:paraId="16E0C6D8" wp14:textId="77777777">
          <w:r>
            <w:t>&lt;document identifier&gt;</w:t>
          </w:r>
        </w:p>
      </w:tc>
    </w:tr>
  </w:tbl>
  <w:p xmlns:wp14="http://schemas.microsoft.com/office/word/2010/wordml" w:rsidR="009D7EA1" w:rsidRDefault="009D7EA1" w14:paraId="06971CD3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D7EA1" w:rsidRDefault="009D7EA1" w14:paraId="384BA73E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628E"/>
    <w:multiLevelType w:val="multilevel"/>
    <w:tmpl w:val="B0B0C6A8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</w:lvl>
  </w:abstractNum>
  <w:abstractNum w:abstractNumId="1" w15:restartNumberingAfterBreak="0">
    <w:nsid w:val="2FEB0864"/>
    <w:multiLevelType w:val="multilevel"/>
    <w:tmpl w:val="2CB81D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68F135B9"/>
    <w:multiLevelType w:val="hybridMultilevel"/>
    <w:tmpl w:val="5B60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Arial" w:hAnsi="Arial" w:eastAsia="Times New Roman" w:cs="Arial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B865EE"/>
    <w:multiLevelType w:val="multilevel"/>
    <w:tmpl w:val="B5D43CC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92"/>
    <w:rsid w:val="00027388"/>
    <w:rsid w:val="00037D0D"/>
    <w:rsid w:val="00076B0D"/>
    <w:rsid w:val="000834D7"/>
    <w:rsid w:val="0009735F"/>
    <w:rsid w:val="000E68C2"/>
    <w:rsid w:val="000F2553"/>
    <w:rsid w:val="001929DA"/>
    <w:rsid w:val="001A1780"/>
    <w:rsid w:val="001C0F9A"/>
    <w:rsid w:val="002060DC"/>
    <w:rsid w:val="0027193C"/>
    <w:rsid w:val="00297172"/>
    <w:rsid w:val="002B50B8"/>
    <w:rsid w:val="002D5B8C"/>
    <w:rsid w:val="002D5CAE"/>
    <w:rsid w:val="002D64DD"/>
    <w:rsid w:val="002D6F92"/>
    <w:rsid w:val="003042E6"/>
    <w:rsid w:val="003676F0"/>
    <w:rsid w:val="0037678C"/>
    <w:rsid w:val="003939B7"/>
    <w:rsid w:val="003D074A"/>
    <w:rsid w:val="0040570B"/>
    <w:rsid w:val="004532BF"/>
    <w:rsid w:val="0045485D"/>
    <w:rsid w:val="004752BA"/>
    <w:rsid w:val="004E2241"/>
    <w:rsid w:val="00506316"/>
    <w:rsid w:val="005342AC"/>
    <w:rsid w:val="0058277F"/>
    <w:rsid w:val="005C0DF4"/>
    <w:rsid w:val="005C1291"/>
    <w:rsid w:val="00611F6C"/>
    <w:rsid w:val="00676473"/>
    <w:rsid w:val="00676996"/>
    <w:rsid w:val="006B105C"/>
    <w:rsid w:val="00703AD3"/>
    <w:rsid w:val="007362A8"/>
    <w:rsid w:val="007531BD"/>
    <w:rsid w:val="007602A7"/>
    <w:rsid w:val="00770E50"/>
    <w:rsid w:val="007D2521"/>
    <w:rsid w:val="007E4049"/>
    <w:rsid w:val="0087395D"/>
    <w:rsid w:val="00894103"/>
    <w:rsid w:val="008962D8"/>
    <w:rsid w:val="008F2CE4"/>
    <w:rsid w:val="0091434D"/>
    <w:rsid w:val="009D7EA1"/>
    <w:rsid w:val="009E2569"/>
    <w:rsid w:val="00A21E01"/>
    <w:rsid w:val="00A26A2B"/>
    <w:rsid w:val="00A32F14"/>
    <w:rsid w:val="00A47657"/>
    <w:rsid w:val="00AB6CD5"/>
    <w:rsid w:val="00AF21D6"/>
    <w:rsid w:val="00AF6588"/>
    <w:rsid w:val="00B36EE0"/>
    <w:rsid w:val="00B4535D"/>
    <w:rsid w:val="00B72765"/>
    <w:rsid w:val="00B817B4"/>
    <w:rsid w:val="00B81D48"/>
    <w:rsid w:val="00B83DD0"/>
    <w:rsid w:val="00BE6C9C"/>
    <w:rsid w:val="00C06399"/>
    <w:rsid w:val="00C30264"/>
    <w:rsid w:val="00C62B8D"/>
    <w:rsid w:val="00CA4DB4"/>
    <w:rsid w:val="00CB4A32"/>
    <w:rsid w:val="00CC5D44"/>
    <w:rsid w:val="00CF278A"/>
    <w:rsid w:val="00D05BFE"/>
    <w:rsid w:val="00D617E5"/>
    <w:rsid w:val="00D805EA"/>
    <w:rsid w:val="00F446AE"/>
    <w:rsid w:val="00F67AA6"/>
    <w:rsid w:val="00F94979"/>
    <w:rsid w:val="00FC42E0"/>
    <w:rsid w:val="489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FE497D4-8550-4F39-B5B6-C622A48D25B8}"/>
  <w14:docId w14:val="32A856F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F2CE4"/>
    <w:pPr>
      <w:widowControl w:val="0"/>
      <w:spacing w:line="240" w:lineRule="atLeast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703AD3"/>
    <w:pPr>
      <w:keepNext/>
      <w:numPr>
        <w:numId w:val="5"/>
      </w:numPr>
      <w:spacing w:before="240" w:after="240"/>
      <w:outlineLvl w:val="0"/>
    </w:pPr>
    <w:rPr>
      <w:rFonts w:ascii="Verdana" w:hAnsi="Verdana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703AD3"/>
    <w:pPr>
      <w:keepNext/>
      <w:numPr>
        <w:ilvl w:val="1"/>
        <w:numId w:val="5"/>
      </w:numPr>
      <w:tabs>
        <w:tab w:val="left" w:pos="461"/>
      </w:tabs>
      <w:spacing w:before="240" w:after="60"/>
      <w:outlineLvl w:val="1"/>
    </w:pPr>
    <w:rPr>
      <w:rFonts w:ascii="Verdana" w:hAnsi="Verdana" w:cs="Arial"/>
      <w:b/>
      <w:bCs/>
      <w:color w:val="000000"/>
    </w:rPr>
  </w:style>
  <w:style w:type="paragraph" w:styleId="Heading3">
    <w:name w:val="heading 3"/>
    <w:basedOn w:val="Heading1"/>
    <w:next w:val="Normal"/>
    <w:qFormat/>
    <w:rsid w:val="00703AD3"/>
    <w:pPr>
      <w:numPr>
        <w:ilvl w:val="2"/>
      </w:numPr>
      <w:spacing w:before="120" w:after="60"/>
      <w:outlineLvl w:val="2"/>
    </w:pPr>
    <w:rPr>
      <w:rFonts w:ascii="Arial" w:hAnsi="Arial" w:cs="Times New Roman"/>
      <w:b w:val="0"/>
      <w:bCs w:val="0"/>
      <w:i/>
      <w:kern w:val="0"/>
      <w:sz w:val="20"/>
      <w:szCs w:val="20"/>
    </w:rPr>
  </w:style>
  <w:style w:type="paragraph" w:styleId="Heading4">
    <w:name w:val="heading 4"/>
    <w:basedOn w:val="Heading1"/>
    <w:next w:val="Normal"/>
    <w:qFormat/>
    <w:rsid w:val="00703AD3"/>
    <w:pPr>
      <w:numPr>
        <w:ilvl w:val="3"/>
      </w:numPr>
      <w:spacing w:before="120" w:after="60"/>
      <w:outlineLvl w:val="3"/>
    </w:pPr>
    <w:rPr>
      <w:rFonts w:ascii="Arial" w:hAnsi="Arial" w:cs="Times New Roman"/>
      <w:b w:val="0"/>
      <w:bCs w:val="0"/>
      <w:kern w:val="0"/>
      <w:sz w:val="20"/>
      <w:szCs w:val="20"/>
    </w:rPr>
  </w:style>
  <w:style w:type="paragraph" w:styleId="Heading5">
    <w:name w:val="heading 5"/>
    <w:basedOn w:val="Normal"/>
    <w:next w:val="Normal"/>
    <w:qFormat/>
    <w:rsid w:val="00703AD3"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03AD3"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03AD3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03AD3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03AD3"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itle">
    <w:name w:val="Title"/>
    <w:basedOn w:val="Normal"/>
    <w:next w:val="Normal"/>
    <w:qFormat/>
    <w:rsid w:val="002D6F92"/>
    <w:pPr>
      <w:spacing w:line="240" w:lineRule="auto"/>
      <w:jc w:val="center"/>
    </w:pPr>
    <w:rPr>
      <w:b/>
      <w:sz w:val="36"/>
    </w:rPr>
  </w:style>
  <w:style w:type="paragraph" w:styleId="TOC1">
    <w:name w:val="toc 1"/>
    <w:basedOn w:val="Normal"/>
    <w:next w:val="Normal"/>
    <w:uiPriority w:val="39"/>
    <w:rsid w:val="002D6F9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D6F9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D6F92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rsid w:val="002D6F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6F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D6F92"/>
  </w:style>
  <w:style w:type="paragraph" w:styleId="BodyText">
    <w:name w:val="Body Text"/>
    <w:basedOn w:val="Normal"/>
    <w:rsid w:val="002D6F92"/>
    <w:pPr>
      <w:keepLines/>
      <w:spacing w:after="120"/>
      <w:ind w:left="720"/>
    </w:pPr>
  </w:style>
  <w:style w:type="paragraph" w:styleId="InfoBlue" w:customStyle="1">
    <w:name w:val="InfoBlue"/>
    <w:basedOn w:val="Normal"/>
    <w:next w:val="BodyText"/>
    <w:rsid w:val="00FC42E0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rsid w:val="002D6F92"/>
    <w:rPr>
      <w:color w:val="0000FF"/>
      <w:u w:val="single"/>
    </w:rPr>
  </w:style>
  <w:style w:type="character" w:styleId="Strong">
    <w:name w:val="Strong"/>
    <w:qFormat/>
    <w:rsid w:val="002D6F92"/>
    <w:rPr>
      <w:rFonts w:ascii="Arial" w:hAnsi="Arial"/>
      <w:b/>
      <w:bCs/>
      <w:sz w:val="16"/>
    </w:rPr>
  </w:style>
  <w:style w:type="paragraph" w:styleId="HTMLPreformatted">
    <w:name w:val="HTML Preformatted"/>
    <w:basedOn w:val="Normal"/>
    <w:rsid w:val="002D6F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Courier New"/>
    </w:rPr>
  </w:style>
  <w:style w:type="paragraph" w:styleId="Titlesub-sub" w:customStyle="1">
    <w:name w:val="Title sub-sub"/>
    <w:basedOn w:val="Normal"/>
    <w:autoRedefine/>
    <w:rsid w:val="002D6F92"/>
    <w:pPr>
      <w:tabs>
        <w:tab w:val="left" w:pos="1728"/>
        <w:tab w:val="left" w:pos="7118"/>
      </w:tabs>
      <w:spacing w:before="120" w:line="240" w:lineRule="auto"/>
      <w:ind w:left="1474"/>
      <w:jc w:val="right"/>
    </w:pPr>
    <w:rPr>
      <w:rFonts w:cs="Arial"/>
      <w:color w:val="000000"/>
      <w:sz w:val="24"/>
      <w:szCs w:val="24"/>
      <w:lang w:val="fr-FR"/>
    </w:rPr>
  </w:style>
  <w:style w:type="paragraph" w:styleId="Author" w:customStyle="1">
    <w:name w:val="Author"/>
    <w:basedOn w:val="Titlesub-sub"/>
    <w:next w:val="Titlesub-sub"/>
    <w:autoRedefine/>
    <w:rsid w:val="002D6F92"/>
    <w:pPr>
      <w:spacing w:after="840"/>
    </w:pPr>
    <w:rPr>
      <w:b/>
      <w:lang w:val="en-US"/>
    </w:rPr>
  </w:style>
  <w:style w:type="paragraph" w:styleId="DocumentMap">
    <w:name w:val="Document Map"/>
    <w:basedOn w:val="Normal"/>
    <w:semiHidden/>
    <w:rsid w:val="00B817B4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B817B4"/>
    <w:pPr>
      <w:spacing w:after="120"/>
      <w:ind w:left="360"/>
    </w:pPr>
  </w:style>
  <w:style w:type="paragraph" w:styleId="InfoText" w:customStyle="1">
    <w:name w:val="InfoText"/>
    <w:basedOn w:val="Normal"/>
    <w:next w:val="BodyText"/>
    <w:rsid w:val="00B817B4"/>
    <w:pPr>
      <w:widowControl/>
      <w:spacing w:after="120" w:line="240" w:lineRule="auto"/>
      <w:ind w:left="720"/>
    </w:pPr>
    <w:rPr>
      <w:rFonts w:ascii="Century Schoolbook" w:hAnsi="Century Schoolbook"/>
      <w:i/>
      <w:color w:val="0000FF"/>
      <w:lang w:val="en-GB"/>
    </w:rPr>
  </w:style>
  <w:style w:type="paragraph" w:styleId="UseCaseSteps" w:customStyle="1">
    <w:name w:val="Use Case Steps"/>
    <w:basedOn w:val="Heading4"/>
    <w:next w:val="BodyText"/>
    <w:rsid w:val="00B817B4"/>
    <w:pPr>
      <w:widowControl/>
      <w:numPr>
        <w:ilvl w:val="0"/>
        <w:numId w:val="0"/>
      </w:numPr>
      <w:spacing w:before="240" w:after="0" w:line="240" w:lineRule="auto"/>
      <w:ind w:left="737"/>
    </w:pPr>
    <w:rPr>
      <w:b/>
      <w:lang w:val="en-GB"/>
    </w:rPr>
  </w:style>
  <w:style w:type="character" w:styleId="FollowedHyperlink">
    <w:name w:val="FollowedHyperlink"/>
    <w:uiPriority w:val="99"/>
    <w:semiHidden/>
    <w:unhideWhenUsed/>
    <w:rsid w:val="001A178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uments\UTCN\Curs%20IAE\Curs%20nou\Artifacts\Use%20Case%20Specification\Use%20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Use Case Specification.dot</ap:Template>
  <ap:Application>Microsoft Office Word</ap:Application>
  <ap:DocSecurity>0</ap:DocSecurity>
  <ap:ScaleCrop>false</ap:ScaleCrop>
  <ap:Company>iQuest Technologies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 Case Specification &lt;Use Case Name&gt;</dc:title>
  <dc:subject/>
  <dc:creator>Ovidiu</dc:creator>
  <keywords/>
  <lastModifiedBy>Alex Roman</lastModifiedBy>
  <revision>8</revision>
  <lastPrinted>1601-01-01T00:00:00.0000000Z</lastPrinted>
  <dcterms:created xsi:type="dcterms:W3CDTF">2018-03-19T07:04:00.0000000Z</dcterms:created>
  <dcterms:modified xsi:type="dcterms:W3CDTF">2018-03-19T07:23:09.3207803Z</dcterms:modified>
</coreProperties>
</file>